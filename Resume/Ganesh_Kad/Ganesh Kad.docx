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96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967"/>
        <w:gridCol w:w="4318"/>
      </w:tblGrid>
      <w:tr w:rsidR="00E95C7A" w14:paraId="2684213D" w14:textId="77777777" w:rsidTr="00703A17">
        <w:trPr>
          <w:trHeight w:val="664"/>
        </w:trPr>
        <w:tc>
          <w:tcPr>
            <w:tcW w:w="4967" w:type="dxa"/>
            <w:vAlign w:val="bottom"/>
          </w:tcPr>
          <w:p w14:paraId="45085C5F" w14:textId="7E3098E2" w:rsidR="00E95C7A" w:rsidRPr="006876E7" w:rsidRDefault="00000000" w:rsidP="009A1A5A">
            <w:pPr>
              <w:pStyle w:val="Title"/>
              <w:rPr>
                <w:rFonts w:asciiTheme="minorHAnsi" w:hAnsiTheme="minorHAnsi" w:cstheme="minorHAnsi"/>
                <w:sz w:val="36"/>
                <w:szCs w:val="36"/>
              </w:rPr>
            </w:pPr>
            <w:sdt>
              <w:sdtPr>
                <w:rPr>
                  <w:rFonts w:asciiTheme="minorHAnsi" w:hAnsiTheme="minorHAnsi" w:cstheme="minorHAnsi"/>
                  <w:color w:val="auto"/>
                  <w:sz w:val="28"/>
                  <w:szCs w:val="28"/>
                </w:rPr>
                <w:alias w:val="Enter first name:"/>
                <w:tag w:val="Enter first name:"/>
                <w:id w:val="1306818671"/>
                <w:placeholder>
                  <w:docPart w:val="2750A6AF128146FBB1EBEF9408278CDA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E95C7A" w:rsidRPr="0066746B"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Ganesh Kad</w:t>
                </w:r>
                <w:r w:rsidR="00E95C7A" w:rsidRPr="0066746B"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br/>
                  <w:t>Salesforce Developer</w:t>
                </w:r>
                <w:r w:rsidR="00E95C7A" w:rsidRPr="0066746B"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br/>
                </w:r>
                <w:r w:rsidR="001B552E" w:rsidRPr="0066746B">
                  <w:rPr>
                    <w:rFonts w:asciiTheme="minorHAnsi" w:hAnsiTheme="minorHAnsi" w:cstheme="minorHAnsi"/>
                    <w:color w:val="auto"/>
                    <w:sz w:val="28"/>
                    <w:szCs w:val="28"/>
                  </w:rPr>
                  <w:t>Bit Hub Technology</w:t>
                </w:r>
              </w:sdtContent>
            </w:sdt>
          </w:p>
        </w:tc>
        <w:tc>
          <w:tcPr>
            <w:tcW w:w="4318" w:type="dxa"/>
            <w:vAlign w:val="bottom"/>
          </w:tcPr>
          <w:tbl>
            <w:tblPr>
              <w:tblStyle w:val="TableGrid"/>
              <w:tblW w:w="4998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5"/>
              <w:gridCol w:w="391"/>
            </w:tblGrid>
            <w:tr w:rsidR="006876E7" w:rsidRPr="006876E7" w14:paraId="22A067E0" w14:textId="77777777" w:rsidTr="00703A17">
              <w:trPr>
                <w:trHeight w:val="214"/>
              </w:trPr>
              <w:tc>
                <w:tcPr>
                  <w:tcW w:w="3925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6CCC7469" w14:textId="4CCD6FA7" w:rsidR="00E95C7A" w:rsidRPr="006876E7" w:rsidRDefault="00000000" w:rsidP="009A1A5A">
                  <w:pPr>
                    <w:pStyle w:val="ContactInfo"/>
                    <w:rPr>
                      <w:rFonts w:cstheme="minorHAnsi"/>
                      <w:b/>
                      <w:b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cstheme="minorHAnsi"/>
                        <w:b/>
                        <w:bCs/>
                        <w:color w:val="auto"/>
                        <w:sz w:val="28"/>
                        <w:szCs w:val="28"/>
                      </w:rPr>
                      <w:alias w:val="Enter address:"/>
                      <w:tag w:val="Enter address:"/>
                      <w:id w:val="966779368"/>
                      <w:placeholder>
                        <w:docPart w:val="9162036287204E508CD91200B749FF3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1B552E"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Pune</w:t>
                      </w:r>
                    </w:sdtContent>
                  </w:sdt>
                </w:p>
              </w:tc>
              <w:tc>
                <w:tcPr>
                  <w:tcW w:w="39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A9AE06B" w14:textId="77777777" w:rsidR="00E95C7A" w:rsidRPr="006876E7" w:rsidRDefault="00E95C7A" w:rsidP="009A1A5A">
                  <w:pPr>
                    <w:pStyle w:val="Icons"/>
                    <w:jc w:val="left"/>
                    <w:rPr>
                      <w:rFonts w:cstheme="minorHAnsi"/>
                      <w:b/>
                      <w:bCs/>
                      <w:color w:val="auto"/>
                    </w:rPr>
                  </w:pPr>
                  <w:r w:rsidRPr="006876E7">
                    <w:rPr>
                      <w:rFonts w:cstheme="minorHAnsi"/>
                      <w:b/>
                      <w:bCs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1C00D24F" wp14:editId="6690DEB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FA85C5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76E7" w:rsidRPr="006876E7" w14:paraId="0D9087C5" w14:textId="77777777" w:rsidTr="00703A17">
              <w:trPr>
                <w:trHeight w:val="214"/>
              </w:trPr>
              <w:sdt>
                <w:sdtPr>
                  <w:rPr>
                    <w:rFonts w:cstheme="minorHAnsi"/>
                    <w:b/>
                    <w:bCs/>
                    <w:color w:val="auto"/>
                    <w:sz w:val="28"/>
                    <w:szCs w:val="28"/>
                  </w:rPr>
                  <w:alias w:val="Enter phone:"/>
                  <w:tag w:val="Enter phone:"/>
                  <w:id w:val="-1849400302"/>
                  <w:placeholder>
                    <w:docPart w:val="18A88443DB794D5FA00AFCFF10C527A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5" w:type="dxa"/>
                      <w:tcMar>
                        <w:left w:w="720" w:type="dxa"/>
                        <w:right w:w="29" w:type="dxa"/>
                      </w:tcMar>
                    </w:tcPr>
                    <w:p w14:paraId="7EBDD1B7" w14:textId="5EA352BB" w:rsidR="00E95C7A" w:rsidRPr="006876E7" w:rsidRDefault="00F803E5" w:rsidP="009A1A5A">
                      <w:pPr>
                        <w:pStyle w:val="ContactInfo"/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9307254128</w:t>
                      </w:r>
                    </w:p>
                  </w:tc>
                </w:sdtContent>
              </w:sdt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53235569" w14:textId="77777777" w:rsidR="00E95C7A" w:rsidRPr="006876E7" w:rsidRDefault="00E95C7A" w:rsidP="009A1A5A">
                  <w:pPr>
                    <w:pStyle w:val="Icons"/>
                    <w:rPr>
                      <w:rFonts w:cstheme="minorHAnsi"/>
                      <w:b/>
                      <w:bCs/>
                      <w:color w:val="auto"/>
                    </w:rPr>
                  </w:pPr>
                  <w:r w:rsidRPr="006876E7">
                    <w:rPr>
                      <w:rFonts w:cstheme="minorHAnsi"/>
                      <w:b/>
                      <w:bCs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5EBDE1C8" wp14:editId="358BAFCA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4F301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876E7" w:rsidRPr="006876E7" w14:paraId="3B6E9C04" w14:textId="77777777" w:rsidTr="00703A17">
              <w:trPr>
                <w:trHeight w:val="207"/>
              </w:trPr>
              <w:sdt>
                <w:sdtPr>
                  <w:rPr>
                    <w:rFonts w:cstheme="minorHAnsi"/>
                    <w:b/>
                    <w:bCs/>
                    <w:color w:val="auto"/>
                    <w:sz w:val="28"/>
                    <w:szCs w:val="28"/>
                  </w:rPr>
                  <w:alias w:val="Enter email:"/>
                  <w:tag w:val="Enter email:"/>
                  <w:id w:val="-675184368"/>
                  <w:placeholder>
                    <w:docPart w:val="3F944EA046254F7DA32B40B1E39E2025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5" w:type="dxa"/>
                      <w:tcMar>
                        <w:left w:w="720" w:type="dxa"/>
                        <w:right w:w="29" w:type="dxa"/>
                      </w:tcMar>
                    </w:tcPr>
                    <w:p w14:paraId="7CB5563F" w14:textId="1DE8D4E9" w:rsidR="00E95C7A" w:rsidRPr="006876E7" w:rsidRDefault="007B685E" w:rsidP="009A1A5A">
                      <w:pPr>
                        <w:pStyle w:val="ContactInfo"/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g</w:t>
                      </w:r>
                      <w:r w:rsidR="00E95C7A" w:rsidRPr="006876E7"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aneshkad</w:t>
                      </w:r>
                      <w:r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7</w:t>
                      </w:r>
                      <w:r w:rsidR="00761CE6"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72</w:t>
                      </w:r>
                      <w:r w:rsidR="00E95C7A" w:rsidRPr="006876E7">
                        <w:rPr>
                          <w:rFonts w:cstheme="minorHAnsi"/>
                          <w:b/>
                          <w:bCs/>
                          <w:color w:val="auto"/>
                          <w:sz w:val="28"/>
                          <w:szCs w:val="28"/>
                        </w:rPr>
                        <w:t>@gmail.com</w:t>
                      </w:r>
                    </w:p>
                  </w:tc>
                </w:sdtContent>
              </w:sdt>
              <w:tc>
                <w:tcPr>
                  <w:tcW w:w="391" w:type="dxa"/>
                  <w:tcMar>
                    <w:left w:w="0" w:type="dxa"/>
                    <w:right w:w="0" w:type="dxa"/>
                  </w:tcMar>
                </w:tcPr>
                <w:p w14:paraId="53BAAC3E" w14:textId="77777777" w:rsidR="00E95C7A" w:rsidRPr="006876E7" w:rsidRDefault="00E95C7A" w:rsidP="009A1A5A">
                  <w:pPr>
                    <w:pStyle w:val="Icons"/>
                    <w:rPr>
                      <w:rFonts w:cstheme="minorHAnsi"/>
                      <w:b/>
                      <w:bCs/>
                      <w:color w:val="auto"/>
                    </w:rPr>
                  </w:pPr>
                  <w:r w:rsidRPr="006876E7">
                    <w:rPr>
                      <w:rFonts w:cstheme="minorHAnsi"/>
                      <w:b/>
                      <w:bCs/>
                      <w:noProof/>
                      <w:color w:val="auto"/>
                    </w:rPr>
                    <mc:AlternateContent>
                      <mc:Choice Requires="wps">
                        <w:drawing>
                          <wp:inline distT="0" distB="0" distL="0" distR="0" wp14:anchorId="4AE3B512" wp14:editId="1CA64178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60C320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D6428F6" w14:textId="77777777" w:rsidR="00E95C7A" w:rsidRDefault="00E95C7A" w:rsidP="009A1A5A">
            <w:pPr>
              <w:pStyle w:val="Header"/>
            </w:pPr>
          </w:p>
        </w:tc>
      </w:tr>
    </w:tbl>
    <w:p w14:paraId="35FBD9A8" w14:textId="3F6D595B" w:rsidR="00E95C7A" w:rsidRPr="00703A17" w:rsidRDefault="00E95C7A" w:rsidP="00B744D0">
      <w:pPr>
        <w:pStyle w:val="Heading1"/>
        <w:rPr>
          <w:b w:val="0"/>
          <w:bCs/>
          <w:color w:val="auto"/>
          <w:sz w:val="32"/>
          <w:szCs w:val="26"/>
        </w:rPr>
      </w:pPr>
      <w:r w:rsidRPr="00703A17">
        <w:rPr>
          <w:rFonts w:asciiTheme="minorHAnsi" w:hAnsiTheme="minorHAnsi" w:cstheme="minorHAnsi"/>
          <w:b w:val="0"/>
          <w:bCs/>
          <w:color w:val="auto"/>
          <w:sz w:val="20"/>
          <w:szCs w:val="20"/>
        </w:rPr>
        <w:t>To obtain a challenging position in enterprise application integration environment where technology integrates with business functionalities to enhance business process I look forward to the opportunities where I can use my analytical skills in combination with technical expertise to improve all phases of enterprise development, implementation, and maintenance.</w:t>
      </w:r>
    </w:p>
    <w:p w14:paraId="19D9DA39" w14:textId="77777777" w:rsidR="00E95C7A" w:rsidRDefault="00000000" w:rsidP="00E95C7A">
      <w:pPr>
        <w:pStyle w:val="Heading2"/>
      </w:pPr>
      <w:sdt>
        <w:sdtPr>
          <w:alias w:val="Skills:"/>
          <w:tag w:val="Skills:"/>
          <w:id w:val="-891506033"/>
          <w:placeholder>
            <w:docPart w:val="A157B04DA948494EB568C2733D717CA4"/>
          </w:placeholder>
          <w:temporary/>
          <w:showingPlcHdr/>
          <w15:appearance w15:val="hidden"/>
        </w:sdtPr>
        <w:sdtContent>
          <w:r w:rsidR="00E95C7A" w:rsidRPr="001B6C6E">
            <w:rPr>
              <w:b w:val="0"/>
              <w:bCs/>
              <w:sz w:val="40"/>
              <w:szCs w:val="40"/>
            </w:rPr>
            <w:t>Skills</w:t>
          </w:r>
        </w:sdtContent>
      </w:sdt>
    </w:p>
    <w:tbl>
      <w:tblPr>
        <w:tblStyle w:val="TableGrid"/>
        <w:tblW w:w="51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835"/>
        <w:gridCol w:w="4836"/>
      </w:tblGrid>
      <w:tr w:rsidR="00E95C7A" w14:paraId="164C47C7" w14:textId="77777777" w:rsidTr="000C5FEB">
        <w:trPr>
          <w:trHeight w:val="5324"/>
        </w:trPr>
        <w:tc>
          <w:tcPr>
            <w:tcW w:w="4835" w:type="dxa"/>
          </w:tcPr>
          <w:p w14:paraId="55958E87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6589B85E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>Ability to learn and adapt to new technologies quickly.</w:t>
            </w:r>
          </w:p>
          <w:p w14:paraId="6F72DA7E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243506A4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>Having a strong working experience in</w:t>
            </w:r>
          </w:p>
          <w:p w14:paraId="214C8697" w14:textId="2B6E3BD1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Apex classes, Apex Triggers, Test Classes, </w:t>
            </w:r>
            <w:r w:rsidR="001B552E">
              <w:rPr>
                <w:rFonts w:cstheme="minorHAnsi"/>
                <w:b/>
                <w:bCs/>
                <w:color w:val="auto"/>
                <w:sz w:val="24"/>
                <w:szCs w:val="24"/>
              </w:rPr>
              <w:t>Rest Api’s, LWC</w:t>
            </w:r>
            <w:r w:rsidR="00353485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, </w:t>
            </w:r>
            <w:r w:rsidR="00353485"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>SOQL</w:t>
            </w: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>.</w:t>
            </w:r>
          </w:p>
          <w:p w14:paraId="0FD40D80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55169548" w14:textId="5A73D0CA" w:rsidR="00E95C7A" w:rsidRPr="00A21DBB" w:rsidRDefault="00353485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>Hands on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 xml:space="preserve"> experience with</w:t>
            </w:r>
            <w:r w:rsidR="00E95C7A" w:rsidRPr="00A21DBB">
              <w:rPr>
                <w:b/>
                <w:bCs/>
                <w:color w:val="auto"/>
              </w:rPr>
              <w:t xml:space="preserve"> 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 xml:space="preserve">Custom Setting, Custom metadata, </w:t>
            </w:r>
            <w:r w:rsidR="00A71CCD">
              <w:rPr>
                <w:b/>
                <w:bCs/>
                <w:color w:val="auto"/>
                <w:sz w:val="24"/>
                <w:szCs w:val="24"/>
              </w:rPr>
              <w:t>Aware About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 xml:space="preserve"> Governor Limits, And Order </w:t>
            </w:r>
            <w:r w:rsidR="001B552E">
              <w:rPr>
                <w:b/>
                <w:bCs/>
                <w:color w:val="auto"/>
                <w:sz w:val="24"/>
                <w:szCs w:val="24"/>
              </w:rPr>
              <w:t>o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>f Execution.</w:t>
            </w:r>
          </w:p>
          <w:p w14:paraId="5E69C452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7DFB101" w14:textId="20E09B27" w:rsidR="000C0365" w:rsidRDefault="00E95C7A" w:rsidP="000C0365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b/>
                <w:bCs/>
                <w:color w:val="auto"/>
                <w:sz w:val="24"/>
                <w:szCs w:val="24"/>
              </w:rPr>
              <w:t>Excellent understanding</w:t>
            </w:r>
            <w:r w:rsidRPr="00A21DBB">
              <w:rPr>
                <w:b/>
                <w:bCs/>
                <w:color w:val="auto"/>
              </w:rPr>
              <w:t xml:space="preserve"> </w:t>
            </w:r>
            <w:r w:rsidRPr="00A71CCD">
              <w:rPr>
                <w:b/>
                <w:bCs/>
                <w:color w:val="auto"/>
                <w:sz w:val="24"/>
                <w:szCs w:val="24"/>
              </w:rPr>
              <w:t>of</w:t>
            </w:r>
            <w:r w:rsidRPr="00A71CCD">
              <w:rPr>
                <w:b/>
                <w:bCs/>
                <w:color w:val="auto"/>
              </w:rPr>
              <w:t xml:space="preserve"> </w:t>
            </w:r>
            <w:r w:rsidRPr="00A21DBB">
              <w:rPr>
                <w:b/>
                <w:bCs/>
                <w:color w:val="auto"/>
              </w:rPr>
              <w:t>O</w:t>
            </w:r>
            <w:r w:rsidRPr="00A21DBB">
              <w:rPr>
                <w:b/>
                <w:bCs/>
                <w:color w:val="auto"/>
                <w:sz w:val="24"/>
                <w:szCs w:val="24"/>
              </w:rPr>
              <w:t>rganization level security profiles</w:t>
            </w:r>
            <w:r w:rsidR="00A71CCD">
              <w:rPr>
                <w:b/>
                <w:bCs/>
                <w:color w:val="auto"/>
                <w:sz w:val="24"/>
                <w:szCs w:val="24"/>
              </w:rPr>
              <w:t>,</w:t>
            </w:r>
            <w:r w:rsidRPr="00A21DBB">
              <w:rPr>
                <w:b/>
                <w:bCs/>
                <w:color w:val="auto"/>
                <w:sz w:val="24"/>
                <w:szCs w:val="24"/>
              </w:rPr>
              <w:t xml:space="preserve"> permission sets, object level security, field level security, record level security, Role Hierarchy.</w:t>
            </w:r>
            <w:r w:rsidR="00FE3607">
              <w:rPr>
                <w:b/>
                <w:bCs/>
                <w:color w:val="auto"/>
                <w:sz w:val="24"/>
                <w:szCs w:val="24"/>
              </w:rPr>
              <w:br/>
            </w:r>
            <w:r w:rsidR="00A71CCD">
              <w:rPr>
                <w:b/>
                <w:bCs/>
                <w:color w:val="auto"/>
                <w:sz w:val="24"/>
                <w:szCs w:val="24"/>
              </w:rPr>
              <w:br/>
              <w:t>Worked on Metadata Api’s, Rest Api’</w:t>
            </w:r>
            <w:r w:rsidR="00CC0FD1">
              <w:rPr>
                <w:b/>
                <w:bCs/>
                <w:color w:val="auto"/>
                <w:sz w:val="24"/>
                <w:szCs w:val="24"/>
              </w:rPr>
              <w:t xml:space="preserve"> Callouts.</w:t>
            </w:r>
            <w:r w:rsidR="00B62477">
              <w:rPr>
                <w:rFonts w:cstheme="minorHAnsi"/>
                <w:b/>
                <w:bCs/>
                <w:color w:val="auto"/>
                <w:sz w:val="24"/>
                <w:szCs w:val="24"/>
              </w:rPr>
              <w:br/>
            </w:r>
          </w:p>
          <w:p w14:paraId="2217C313" w14:textId="4840A49B" w:rsidR="00353485" w:rsidRPr="00495A99" w:rsidRDefault="001B552E" w:rsidP="000C0365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Having hands on experience on creating  </w:t>
            </w:r>
            <w:r>
              <w:rPr>
                <w:b/>
                <w:bCs/>
                <w:color w:val="auto"/>
                <w:sz w:val="24"/>
                <w:szCs w:val="24"/>
              </w:rPr>
              <w:br/>
              <w:t>Reports and Dashboards</w:t>
            </w:r>
          </w:p>
        </w:tc>
        <w:tc>
          <w:tcPr>
            <w:tcW w:w="4835" w:type="dxa"/>
            <w:tcMar>
              <w:left w:w="360" w:type="dxa"/>
              <w:right w:w="0" w:type="dxa"/>
            </w:tcMar>
          </w:tcPr>
          <w:p w14:paraId="04A37AC2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EA92990" w14:textId="2745CA84" w:rsidR="00E95C7A" w:rsidRPr="00A21DBB" w:rsidRDefault="00E27A8C" w:rsidP="00E27A8C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b/>
                <w:bCs/>
                <w:color w:val="auto"/>
                <w:sz w:val="24"/>
                <w:szCs w:val="24"/>
              </w:rPr>
              <w:t xml:space="preserve">      </w:t>
            </w:r>
            <w:r w:rsidR="009A72F5" w:rsidRPr="00A21DBB">
              <w:rPr>
                <w:b/>
                <w:bCs/>
                <w:color w:val="auto"/>
                <w:sz w:val="24"/>
                <w:szCs w:val="24"/>
              </w:rPr>
              <w:t xml:space="preserve"> Hands on experience </w:t>
            </w:r>
            <w:proofErr w:type="gramStart"/>
            <w:r w:rsidR="009A72F5" w:rsidRPr="00A21DBB">
              <w:rPr>
                <w:b/>
                <w:bCs/>
                <w:color w:val="auto"/>
                <w:sz w:val="24"/>
                <w:szCs w:val="24"/>
              </w:rPr>
              <w:t xml:space="preserve">on </w:t>
            </w:r>
            <w:r w:rsidR="00E95C7A" w:rsidRPr="00A21DBB">
              <w:rPr>
                <w:b/>
                <w:bCs/>
                <w:color w:val="auto"/>
              </w:rPr>
              <w:t xml:space="preserve"> </w:t>
            </w:r>
            <w:r w:rsidR="00880042">
              <w:rPr>
                <w:b/>
                <w:bCs/>
                <w:color w:val="auto"/>
              </w:rPr>
              <w:t>L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>ightning</w:t>
            </w:r>
            <w:proofErr w:type="gramEnd"/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 xml:space="preserve"> web component</w:t>
            </w:r>
            <w:r w:rsidR="00B258BE" w:rsidRPr="00A21DBB">
              <w:rPr>
                <w:b/>
                <w:bCs/>
                <w:color w:val="auto"/>
                <w:sz w:val="24"/>
                <w:szCs w:val="24"/>
              </w:rPr>
              <w:t xml:space="preserve"> (LWC)</w:t>
            </w:r>
            <w:r w:rsidR="00E95C7A" w:rsidRPr="00A21DBB">
              <w:rPr>
                <w:b/>
                <w:bCs/>
                <w:color w:val="auto"/>
                <w:sz w:val="24"/>
                <w:szCs w:val="24"/>
              </w:rPr>
              <w:t>.</w:t>
            </w:r>
          </w:p>
          <w:p w14:paraId="0AAC3EED" w14:textId="77777777" w:rsidR="00E95C7A" w:rsidRPr="00A21DBB" w:rsidRDefault="00E95C7A" w:rsidP="00880042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CF6B3C3" w14:textId="77414542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b/>
                <w:bCs/>
                <w:color w:val="auto"/>
                <w:sz w:val="24"/>
                <w:szCs w:val="24"/>
              </w:rPr>
              <w:t>Effectively Used Data Migration tools like</w:t>
            </w:r>
            <w:r w:rsidRPr="00A21DBB">
              <w:rPr>
                <w:b/>
                <w:bCs/>
                <w:color w:val="auto"/>
              </w:rPr>
              <w:t xml:space="preserve"> </w:t>
            </w:r>
            <w:r w:rsidRPr="00A21DBB">
              <w:rPr>
                <w:b/>
                <w:bCs/>
                <w:color w:val="auto"/>
                <w:sz w:val="24"/>
                <w:szCs w:val="24"/>
              </w:rPr>
              <w:t>Data Loader and Import Wizard.</w:t>
            </w:r>
            <w:r w:rsidR="00353485">
              <w:rPr>
                <w:b/>
                <w:bCs/>
                <w:color w:val="auto"/>
                <w:sz w:val="24"/>
                <w:szCs w:val="24"/>
              </w:rPr>
              <w:br/>
            </w:r>
          </w:p>
          <w:p w14:paraId="6F5AF303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0F29BC9E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bCs/>
                <w:color w:val="auto"/>
              </w:rPr>
            </w:pPr>
            <w:r w:rsidRPr="00A21DBB">
              <w:rPr>
                <w:b/>
                <w:bCs/>
                <w:color w:val="auto"/>
                <w:sz w:val="24"/>
                <w:szCs w:val="24"/>
              </w:rPr>
              <w:t>Proficient with Salesforce data model and customizing objects, fields, page layouts, record types, relationships</w:t>
            </w:r>
            <w:r w:rsidRPr="00A21DBB">
              <w:rPr>
                <w:b/>
                <w:bCs/>
                <w:color w:val="auto"/>
              </w:rPr>
              <w:t>.</w:t>
            </w:r>
          </w:p>
          <w:p w14:paraId="4F35BD0F" w14:textId="77777777" w:rsidR="00E95C7A" w:rsidRPr="00A21DBB" w:rsidRDefault="00E95C7A" w:rsidP="009A1A5A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</w:p>
          <w:p w14:paraId="5BA2C31C" w14:textId="00DA1950" w:rsidR="00E95C7A" w:rsidRDefault="00E95C7A" w:rsidP="009A1A5A">
            <w:pPr>
              <w:pStyle w:val="ListBullet"/>
              <w:numPr>
                <w:ilvl w:val="0"/>
                <w:numId w:val="0"/>
              </w:numPr>
              <w:ind w:left="360"/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Hands on experience in Creating objects, validation rules, approval process, </w:t>
            </w:r>
            <w:r w:rsidR="003F5BE5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Platform Events, </w:t>
            </w:r>
            <w:r w:rsidRPr="00A21DBB">
              <w:rPr>
                <w:rFonts w:cstheme="minorHAnsi"/>
                <w:b/>
                <w:bCs/>
                <w:color w:val="auto"/>
                <w:sz w:val="24"/>
                <w:szCs w:val="24"/>
              </w:rPr>
              <w:t>flows, process builder</w:t>
            </w:r>
            <w:r w:rsidR="00A71CCD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etc.</w:t>
            </w:r>
          </w:p>
          <w:p w14:paraId="3720895F" w14:textId="77777777" w:rsidR="00E95C7A" w:rsidRDefault="00E95C7A" w:rsidP="00353485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  <w:p w14:paraId="40EAAA4A" w14:textId="002C576F" w:rsidR="00703A17" w:rsidRDefault="00353485" w:rsidP="00703A17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b/>
                <w:bCs/>
                <w:color w:val="auto"/>
                <w:sz w:val="24"/>
                <w:szCs w:val="24"/>
              </w:rPr>
              <w:t xml:space="preserve">      </w:t>
            </w:r>
            <w:r w:rsidR="00703A17"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Hands on experience on Platform Events</w:t>
            </w:r>
          </w:p>
          <w:p w14:paraId="542B59BE" w14:textId="16F5A03A" w:rsidR="00353485" w:rsidRDefault="00703A17" w:rsidP="00703A17">
            <w:pPr>
              <w:pStyle w:val="ListBullet"/>
              <w:numPr>
                <w:ilvl w:val="0"/>
                <w:numId w:val="0"/>
              </w:numPr>
              <w:rPr>
                <w:b/>
                <w:bCs/>
                <w:color w:val="auto"/>
              </w:rPr>
            </w:pP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t xml:space="preserve">       and Change Data Capture</w:t>
            </w:r>
          </w:p>
          <w:p w14:paraId="19BE201A" w14:textId="1B3E525E" w:rsidR="00703A17" w:rsidRPr="00A21DBB" w:rsidRDefault="00880042" w:rsidP="00703A17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br/>
              <w:t xml:space="preserve">      </w:t>
            </w:r>
            <w:r w:rsidR="00353485">
              <w:rPr>
                <w:rFonts w:cstheme="minorHAnsi"/>
                <w:b/>
                <w:bCs/>
                <w:color w:val="auto"/>
                <w:sz w:val="24"/>
                <w:szCs w:val="24"/>
              </w:rPr>
              <w:t>Good in Error Handling Troubleshooting</w:t>
            </w: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br/>
            </w:r>
            <w:r>
              <w:rPr>
                <w:rFonts w:cstheme="minorHAnsi"/>
                <w:b/>
                <w:bCs/>
                <w:color w:val="auto"/>
                <w:sz w:val="24"/>
                <w:szCs w:val="24"/>
              </w:rPr>
              <w:br/>
            </w:r>
          </w:p>
          <w:p w14:paraId="0E240123" w14:textId="00F7907E" w:rsidR="00866466" w:rsidRPr="00A21DBB" w:rsidRDefault="00866466" w:rsidP="00353485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  <w:tr w:rsidR="00353485" w14:paraId="188179C9" w14:textId="77777777" w:rsidTr="000C5FEB">
        <w:trPr>
          <w:trHeight w:val="178"/>
        </w:trPr>
        <w:tc>
          <w:tcPr>
            <w:tcW w:w="4835" w:type="dxa"/>
          </w:tcPr>
          <w:p w14:paraId="1713BED7" w14:textId="77777777" w:rsidR="000C5FEB" w:rsidRPr="00A21DBB" w:rsidRDefault="000C5FEB" w:rsidP="009A1A5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835" w:type="dxa"/>
            <w:tcMar>
              <w:left w:w="360" w:type="dxa"/>
              <w:right w:w="0" w:type="dxa"/>
            </w:tcMar>
          </w:tcPr>
          <w:p w14:paraId="6B8CED88" w14:textId="77777777" w:rsidR="00353485" w:rsidRPr="00A21DBB" w:rsidRDefault="00353485" w:rsidP="009A1A5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bCs/>
                <w:color w:val="auto"/>
                <w:sz w:val="24"/>
                <w:szCs w:val="24"/>
              </w:rPr>
            </w:pPr>
          </w:p>
        </w:tc>
      </w:tr>
    </w:tbl>
    <w:p w14:paraId="4ED4871A" w14:textId="2C5F6E06" w:rsidR="005B5F49" w:rsidRDefault="00000000" w:rsidP="005B5F49">
      <w:pPr>
        <w:pStyle w:val="Heading1"/>
        <w:pBdr>
          <w:top w:val="single" w:sz="4" w:space="31" w:color="A6A6A6" w:themeColor="background1" w:themeShade="A6"/>
        </w:pBdr>
        <w:tabs>
          <w:tab w:val="left" w:pos="5256"/>
        </w:tabs>
        <w:rPr>
          <w:sz w:val="32"/>
        </w:rPr>
      </w:pPr>
      <w:sdt>
        <w:sdtPr>
          <w:rPr>
            <w:sz w:val="32"/>
          </w:rPr>
          <w:alias w:val="Education:"/>
          <w:tag w:val="Education:"/>
          <w:id w:val="543866955"/>
          <w:placeholder>
            <w:docPart w:val="DD0852BF09A2400390FA179FB0F644FB"/>
          </w:placeholder>
          <w:temporary/>
          <w:showingPlcHdr/>
          <w15:appearance w15:val="hidden"/>
        </w:sdtPr>
        <w:sdtEndPr>
          <w:rPr>
            <w:rStyle w:val="Heading2Char"/>
            <w:b w:val="0"/>
            <w:color w:val="007FAB" w:themeColor="accent1"/>
            <w:szCs w:val="26"/>
          </w:rPr>
        </w:sdtEndPr>
        <w:sdtContent>
          <w:r w:rsidR="00E95C7A" w:rsidRPr="001B6C6E">
            <w:rPr>
              <w:rStyle w:val="Heading2Char"/>
              <w:szCs w:val="32"/>
            </w:rPr>
            <w:t>Education</w:t>
          </w:r>
        </w:sdtContent>
      </w:sdt>
      <w:r w:rsidR="005B5F49">
        <w:rPr>
          <w:sz w:val="32"/>
        </w:rPr>
        <w:br/>
      </w:r>
    </w:p>
    <w:p w14:paraId="69E9844E" w14:textId="781A0C85" w:rsidR="001B6C6E" w:rsidRDefault="00E95C7A" w:rsidP="005B5F49">
      <w:pPr>
        <w:pStyle w:val="Heading1"/>
        <w:pBdr>
          <w:top w:val="single" w:sz="4" w:space="31" w:color="A6A6A6" w:themeColor="background1" w:themeShade="A6"/>
        </w:pBdr>
        <w:tabs>
          <w:tab w:val="left" w:pos="5256"/>
        </w:tabs>
        <w:rPr>
          <w:color w:val="111111" w:themeColor="text2"/>
          <w:sz w:val="32"/>
        </w:rPr>
      </w:pPr>
      <w:r w:rsidRPr="001654CE">
        <w:rPr>
          <w:color w:val="111111" w:themeColor="text2"/>
          <w:sz w:val="32"/>
        </w:rPr>
        <w:t xml:space="preserve">Bachelor </w:t>
      </w:r>
      <w:r w:rsidR="00880042" w:rsidRPr="001654CE">
        <w:rPr>
          <w:color w:val="111111" w:themeColor="text2"/>
          <w:sz w:val="32"/>
        </w:rPr>
        <w:t>o</w:t>
      </w:r>
      <w:r w:rsidRPr="001654CE">
        <w:rPr>
          <w:color w:val="111111" w:themeColor="text2"/>
          <w:sz w:val="32"/>
        </w:rPr>
        <w:t>f Engineering from Aurangabad College of Engineering, Aurangabad</w:t>
      </w:r>
      <w:r w:rsidR="003B235D" w:rsidRPr="001654CE">
        <w:rPr>
          <w:color w:val="111111" w:themeColor="text2"/>
          <w:sz w:val="32"/>
        </w:rPr>
        <w:t>.</w:t>
      </w:r>
    </w:p>
    <w:p w14:paraId="46FA6625" w14:textId="391CCB3E" w:rsidR="006B6A6B" w:rsidRDefault="00000000" w:rsidP="006B6A6B">
      <w:pPr>
        <w:pStyle w:val="Heading1"/>
      </w:pPr>
      <w:sdt>
        <w:sdtPr>
          <w:alias w:val="Experience:"/>
          <w:tag w:val="Experience:"/>
          <w:id w:val="-898354009"/>
          <w:placeholder>
            <w:docPart w:val="59A8F23FC3574556A31188B670B5987E"/>
          </w:placeholder>
          <w:temporary/>
          <w:showingPlcHdr/>
          <w15:appearance w15:val="hidden"/>
        </w:sdtPr>
        <w:sdtEndPr>
          <w:rPr>
            <w:sz w:val="32"/>
          </w:rPr>
        </w:sdtEndPr>
        <w:sdtContent>
          <w:r w:rsidR="006B6A6B" w:rsidRPr="00584EA9">
            <w:rPr>
              <w:rStyle w:val="Heading2Char"/>
              <w:szCs w:val="32"/>
            </w:rPr>
            <w:t>Experience</w:t>
          </w:r>
        </w:sdtContent>
      </w:sdt>
    </w:p>
    <w:p w14:paraId="0F2D778E" w14:textId="73C2ECEB" w:rsidR="006B6A6B" w:rsidRDefault="00574E63" w:rsidP="006B6A6B">
      <w:pPr>
        <w:pStyle w:val="Heading3"/>
      </w:pPr>
      <w:r>
        <w:t>jan</w:t>
      </w:r>
      <w:r w:rsidR="006B6A6B">
        <w:t xml:space="preserve"> 202</w:t>
      </w:r>
      <w:r>
        <w:t>3</w:t>
      </w:r>
      <w:r w:rsidR="006B6A6B" w:rsidRPr="00D413F9">
        <w:t xml:space="preserve"> –</w:t>
      </w:r>
      <w:r w:rsidR="006B6A6B">
        <w:t xml:space="preserve"> till date</w:t>
      </w:r>
    </w:p>
    <w:p w14:paraId="0436D79D" w14:textId="5FBD227E" w:rsidR="006B6A6B" w:rsidRPr="006B6A6B" w:rsidRDefault="006B6A6B" w:rsidP="006B6A6B">
      <w:pPr>
        <w:pStyle w:val="Title"/>
        <w:rPr>
          <w:sz w:val="32"/>
          <w:szCs w:val="32"/>
        </w:rPr>
      </w:pPr>
      <w:r w:rsidRPr="003A71D3">
        <w:rPr>
          <w:sz w:val="32"/>
          <w:szCs w:val="32"/>
        </w:rPr>
        <w:t>Work</w:t>
      </w:r>
      <w:r w:rsidR="00D34872">
        <w:rPr>
          <w:sz w:val="32"/>
          <w:szCs w:val="32"/>
        </w:rPr>
        <w:t>ing</w:t>
      </w:r>
      <w:r w:rsidRPr="003A71D3">
        <w:rPr>
          <w:sz w:val="32"/>
          <w:szCs w:val="32"/>
        </w:rPr>
        <w:t xml:space="preserve"> As Salesforce Developer </w:t>
      </w:r>
      <w:proofErr w:type="gramStart"/>
      <w:r w:rsidRPr="003A71D3">
        <w:rPr>
          <w:sz w:val="32"/>
          <w:szCs w:val="32"/>
        </w:rPr>
        <w:t>At</w:t>
      </w:r>
      <w:proofErr w:type="gramEnd"/>
      <w:r w:rsidRPr="003A71D3">
        <w:rPr>
          <w:sz w:val="32"/>
          <w:szCs w:val="32"/>
        </w:rPr>
        <w:t xml:space="preserve"> </w:t>
      </w:r>
      <w:r>
        <w:rPr>
          <w:sz w:val="32"/>
          <w:szCs w:val="32"/>
        </w:rPr>
        <w:t>Bit Hub Technology</w:t>
      </w:r>
      <w:r w:rsidR="00703A17">
        <w:rPr>
          <w:sz w:val="32"/>
          <w:szCs w:val="32"/>
        </w:rPr>
        <w:br/>
      </w:r>
    </w:p>
    <w:p w14:paraId="7790FDDC" w14:textId="480E1C1A" w:rsidR="007C1FE8" w:rsidRPr="001B6C6E" w:rsidRDefault="00755560" w:rsidP="005B5F49">
      <w:pPr>
        <w:pStyle w:val="Heading1"/>
        <w:pBdr>
          <w:top w:val="single" w:sz="4" w:space="31" w:color="A6A6A6" w:themeColor="background1" w:themeShade="A6"/>
        </w:pBdr>
        <w:tabs>
          <w:tab w:val="left" w:pos="5256"/>
        </w:tabs>
        <w:rPr>
          <w:b w:val="0"/>
          <w:bCs/>
          <w:color w:val="0070C0"/>
          <w:sz w:val="32"/>
        </w:rPr>
      </w:pPr>
      <w:r w:rsidRPr="001B6C6E">
        <w:rPr>
          <w:b w:val="0"/>
          <w:bCs/>
          <w:color w:val="0070C0"/>
          <w:sz w:val="32"/>
        </w:rPr>
        <w:t>Certification</w:t>
      </w:r>
    </w:p>
    <w:p w14:paraId="51AF3DA5" w14:textId="0A707A6C" w:rsidR="00755560" w:rsidRDefault="007C1FE8" w:rsidP="005B5F49">
      <w:pPr>
        <w:pStyle w:val="Heading1"/>
        <w:pBdr>
          <w:top w:val="single" w:sz="4" w:space="31" w:color="A6A6A6" w:themeColor="background1" w:themeShade="A6"/>
        </w:pBdr>
        <w:tabs>
          <w:tab w:val="left" w:pos="5256"/>
        </w:tabs>
        <w:rPr>
          <w:color w:val="000000"/>
          <w:sz w:val="32"/>
          <w:shd w:val="clear" w:color="auto" w:fill="F8F8F8"/>
        </w:rPr>
      </w:pPr>
      <w:r w:rsidRPr="007C1FE8">
        <w:rPr>
          <w:color w:val="0070C0"/>
          <w:sz w:val="32"/>
        </w:rPr>
        <w:br/>
      </w: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    </w:t>
      </w:r>
      <w:r>
        <w:rPr>
          <w:color w:val="000000"/>
          <w:sz w:val="32"/>
          <w:shd w:val="clear" w:color="auto" w:fill="F8F8F8"/>
        </w:rPr>
        <w:t xml:space="preserve"> </w:t>
      </w:r>
      <w:r w:rsidRPr="007C1FE8">
        <w:rPr>
          <w:color w:val="000000"/>
          <w:sz w:val="32"/>
          <w:shd w:val="clear" w:color="auto" w:fill="F8F8F8"/>
        </w:rPr>
        <w:t>Salesforce Certified Platform Developer I</w:t>
      </w:r>
    </w:p>
    <w:p w14:paraId="5FF14639" w14:textId="77777777" w:rsidR="007C1FE8" w:rsidRPr="007C1FE8" w:rsidRDefault="007C1FE8" w:rsidP="005B5F49">
      <w:pPr>
        <w:pStyle w:val="Heading1"/>
        <w:pBdr>
          <w:top w:val="single" w:sz="4" w:space="31" w:color="A6A6A6" w:themeColor="background1" w:themeShade="A6"/>
        </w:pBdr>
        <w:tabs>
          <w:tab w:val="left" w:pos="5256"/>
        </w:tabs>
        <w:rPr>
          <w:sz w:val="32"/>
        </w:rPr>
      </w:pPr>
    </w:p>
    <w:p w14:paraId="4ADCC133" w14:textId="34C69493" w:rsidR="00755560" w:rsidRPr="007C1FE8" w:rsidRDefault="007C1FE8" w:rsidP="005B5F49">
      <w:pPr>
        <w:pStyle w:val="Heading1"/>
        <w:pBdr>
          <w:top w:val="single" w:sz="4" w:space="31" w:color="A6A6A6" w:themeColor="background1" w:themeShade="A6"/>
        </w:pBdr>
        <w:rPr>
          <w:sz w:val="32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     </w:t>
      </w:r>
      <w:r>
        <w:rPr>
          <w:color w:val="000000" w:themeColor="text1"/>
          <w:sz w:val="32"/>
        </w:rPr>
        <w:t xml:space="preserve"> </w:t>
      </w:r>
      <w:r w:rsidR="00755560" w:rsidRPr="007C1FE8">
        <w:rPr>
          <w:color w:val="000000" w:themeColor="text1"/>
          <w:sz w:val="32"/>
        </w:rPr>
        <w:t>Certified Associate Developer</w:t>
      </w:r>
    </w:p>
    <w:p w14:paraId="2512EC0A" w14:textId="423AB41A" w:rsidR="00E95C7A" w:rsidRDefault="00E95C7A" w:rsidP="005B5F49">
      <w:pPr>
        <w:pStyle w:val="Heading1"/>
        <w:pBdr>
          <w:top w:val="single" w:sz="4" w:space="31" w:color="A6A6A6" w:themeColor="background1" w:themeShade="A6"/>
        </w:pBdr>
      </w:pPr>
    </w:p>
    <w:p w14:paraId="653ED00E" w14:textId="77777777" w:rsidR="00703A17" w:rsidRPr="006B6A6B" w:rsidRDefault="00703A17" w:rsidP="00703A17">
      <w:pPr>
        <w:pStyle w:val="Heading2"/>
        <w:rPr>
          <w:b w:val="0"/>
          <w:bCs/>
          <w:szCs w:val="32"/>
        </w:rPr>
      </w:pPr>
      <w:r w:rsidRPr="006B6A6B">
        <w:rPr>
          <w:b w:val="0"/>
          <w:bCs/>
          <w:szCs w:val="32"/>
        </w:rPr>
        <w:t>C</w:t>
      </w:r>
      <w:r>
        <w:rPr>
          <w:b w:val="0"/>
          <w:bCs/>
          <w:szCs w:val="32"/>
        </w:rPr>
        <w:t xml:space="preserve">ore </w:t>
      </w:r>
      <w:r w:rsidRPr="006B6A6B">
        <w:rPr>
          <w:b w:val="0"/>
          <w:bCs/>
          <w:szCs w:val="32"/>
        </w:rPr>
        <w:t>C</w:t>
      </w:r>
      <w:r>
        <w:rPr>
          <w:b w:val="0"/>
          <w:bCs/>
          <w:szCs w:val="32"/>
        </w:rPr>
        <w:t xml:space="preserve">ompetencies </w:t>
      </w:r>
    </w:p>
    <w:p w14:paraId="3743E468" w14:textId="6CA085ED" w:rsidR="00E95C7A" w:rsidRPr="00256EE1" w:rsidRDefault="00703A17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="00E95C7A" w:rsidRPr="00DB1AB4">
        <w:rPr>
          <w:rFonts w:asciiTheme="minorHAnsi" w:hAnsiTheme="minorHAnsi" w:cstheme="minorHAnsi"/>
          <w:sz w:val="24"/>
          <w:szCs w:val="24"/>
        </w:rPr>
        <w:t xml:space="preserve">Salesforce Technologies: </w:t>
      </w:r>
      <w:r w:rsidR="00E95C7A" w:rsidRPr="00256EE1">
        <w:rPr>
          <w:rFonts w:asciiTheme="minorHAnsi" w:hAnsiTheme="minorHAnsi" w:cstheme="minorHAnsi"/>
          <w:b w:val="0"/>
          <w:bCs/>
          <w:sz w:val="24"/>
          <w:szCs w:val="24"/>
        </w:rPr>
        <w:t>Salesforce CRM, Apex, Apex Classes, Apex Triggers,</w:t>
      </w:r>
      <w:r w:rsidR="00E95C7A">
        <w:rPr>
          <w:rFonts w:asciiTheme="minorHAnsi" w:hAnsiTheme="minorHAnsi" w:cstheme="minorHAnsi"/>
          <w:b w:val="0"/>
          <w:bCs/>
          <w:sz w:val="24"/>
          <w:szCs w:val="24"/>
        </w:rPr>
        <w:t xml:space="preserve"> Test Classes,</w:t>
      </w:r>
      <w:r w:rsidR="00E95C7A" w:rsidRPr="00256EE1">
        <w:rPr>
          <w:rFonts w:asciiTheme="minorHAnsi" w:hAnsiTheme="minorHAnsi" w:cstheme="minorHAnsi"/>
          <w:b w:val="0"/>
          <w:bCs/>
          <w:sz w:val="24"/>
          <w:szCs w:val="24"/>
        </w:rPr>
        <w:t xml:space="preserve"> SOQL,</w:t>
      </w:r>
      <w:r w:rsidR="00E95C7A" w:rsidRPr="00DB1AB4">
        <w:rPr>
          <w:rFonts w:asciiTheme="minorHAnsi" w:hAnsiTheme="minorHAnsi" w:cstheme="minorHAnsi"/>
          <w:sz w:val="24"/>
          <w:szCs w:val="24"/>
        </w:rPr>
        <w:t xml:space="preserve"> </w:t>
      </w:r>
      <w:r w:rsidR="00E95C7A" w:rsidRPr="00256EE1">
        <w:rPr>
          <w:rFonts w:asciiTheme="minorHAnsi" w:hAnsiTheme="minorHAnsi" w:cstheme="minorHAnsi"/>
          <w:b w:val="0"/>
          <w:bCs/>
          <w:sz w:val="24"/>
          <w:szCs w:val="24"/>
        </w:rPr>
        <w:t xml:space="preserve">SOSL, </w:t>
      </w:r>
      <w:r w:rsidR="00910A7D">
        <w:rPr>
          <w:rFonts w:asciiTheme="minorHAnsi" w:hAnsiTheme="minorHAnsi" w:cstheme="minorHAnsi"/>
          <w:b w:val="0"/>
          <w:bCs/>
          <w:sz w:val="24"/>
          <w:szCs w:val="24"/>
        </w:rPr>
        <w:t>Json</w:t>
      </w:r>
      <w:r w:rsidR="00E95C7A" w:rsidRPr="00256EE1">
        <w:rPr>
          <w:rFonts w:asciiTheme="minorHAnsi" w:hAnsiTheme="minorHAnsi" w:cstheme="minorHAnsi"/>
          <w:b w:val="0"/>
          <w:bCs/>
          <w:sz w:val="24"/>
          <w:szCs w:val="24"/>
        </w:rPr>
        <w:t>, Approval process, Process Builder, Flow</w:t>
      </w:r>
      <w:r w:rsidR="00E95C7A">
        <w:rPr>
          <w:rFonts w:asciiTheme="minorHAnsi" w:hAnsiTheme="minorHAnsi" w:cstheme="minorHAnsi"/>
          <w:b w:val="0"/>
          <w:bCs/>
          <w:sz w:val="24"/>
          <w:szCs w:val="24"/>
        </w:rPr>
        <w:t>, Rest</w:t>
      </w:r>
      <w:r w:rsidR="00E95C7A" w:rsidRPr="00256EE1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E95C7A">
        <w:rPr>
          <w:rFonts w:asciiTheme="minorHAnsi" w:hAnsiTheme="minorHAnsi" w:cstheme="minorHAnsi"/>
          <w:b w:val="0"/>
          <w:bCs/>
          <w:sz w:val="24"/>
          <w:szCs w:val="24"/>
        </w:rPr>
        <w:t>Api’</w:t>
      </w:r>
      <w:r w:rsidR="001B552E">
        <w:rPr>
          <w:rFonts w:asciiTheme="minorHAnsi" w:hAnsiTheme="minorHAnsi" w:cstheme="minorHAnsi"/>
          <w:b w:val="0"/>
          <w:bCs/>
          <w:sz w:val="24"/>
          <w:szCs w:val="24"/>
        </w:rPr>
        <w:t>s</w:t>
      </w:r>
      <w:r w:rsidR="004264DD"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="001B552E">
        <w:rPr>
          <w:rFonts w:asciiTheme="minorHAnsi" w:hAnsiTheme="minorHAnsi" w:cstheme="minorHAnsi"/>
          <w:b w:val="0"/>
          <w:bCs/>
          <w:sz w:val="24"/>
          <w:szCs w:val="24"/>
        </w:rPr>
        <w:t xml:space="preserve"> LWC, Streaming Api’s</w:t>
      </w:r>
      <w:r w:rsidR="00E95C7A"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429E4738" w14:textId="28BBF11E" w:rsidR="00E95C7A" w:rsidRDefault="00E95C7A" w:rsidP="00E95C7A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DB1AB4">
        <w:rPr>
          <w:rFonts w:asciiTheme="minorHAnsi" w:hAnsiTheme="minorHAnsi" w:cstheme="minorHAnsi"/>
          <w:sz w:val="24"/>
          <w:szCs w:val="24"/>
        </w:rPr>
        <w:t>Languages:</w:t>
      </w:r>
      <w:r w:rsidRPr="00256EE1">
        <w:rPr>
          <w:rFonts w:asciiTheme="minorHAnsi" w:hAnsiTheme="minorHAnsi" w:cstheme="minorHAnsi"/>
          <w:b w:val="0"/>
          <w:bCs/>
          <w:sz w:val="24"/>
          <w:szCs w:val="24"/>
        </w:rPr>
        <w:t xml:space="preserve"> Apex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,</w:t>
      </w:r>
      <w:r w:rsidR="004264DD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 w:rsidR="001B552E" w:rsidRPr="001B552E">
        <w:rPr>
          <w:rFonts w:asciiTheme="minorHAnsi" w:hAnsiTheme="minorHAnsi" w:cstheme="minorHAnsi"/>
          <w:b w:val="0"/>
          <w:bCs/>
          <w:sz w:val="24"/>
          <w:szCs w:val="24"/>
        </w:rPr>
        <w:t>JavaScript</w:t>
      </w:r>
      <w:r w:rsidR="004264DD">
        <w:rPr>
          <w:rFonts w:asciiTheme="minorHAnsi" w:hAnsiTheme="minorHAnsi" w:cstheme="minorHAnsi"/>
          <w:b w:val="0"/>
          <w:bCs/>
          <w:sz w:val="24"/>
          <w:szCs w:val="24"/>
        </w:rPr>
        <w:t xml:space="preserve">,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HTML,</w:t>
      </w:r>
      <w:r w:rsidR="004264DD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CSS.</w:t>
      </w:r>
    </w:p>
    <w:p w14:paraId="1B2CA1A5" w14:textId="44A3E546" w:rsidR="00703A17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B1AB4">
        <w:rPr>
          <w:rFonts w:asciiTheme="minorHAnsi" w:hAnsiTheme="minorHAnsi" w:cstheme="minorHAnsi"/>
          <w:sz w:val="24"/>
          <w:szCs w:val="24"/>
        </w:rPr>
        <w:t xml:space="preserve">Tools: </w:t>
      </w:r>
      <w:r w:rsidRPr="00256EE1">
        <w:rPr>
          <w:rFonts w:asciiTheme="minorHAnsi" w:hAnsiTheme="minorHAnsi" w:cstheme="minorHAnsi"/>
          <w:b w:val="0"/>
          <w:bCs/>
          <w:sz w:val="24"/>
          <w:szCs w:val="24"/>
        </w:rPr>
        <w:t xml:space="preserve">Force.com, </w:t>
      </w:r>
      <w:r w:rsidR="001B552E">
        <w:rPr>
          <w:rFonts w:asciiTheme="minorHAnsi" w:hAnsiTheme="minorHAnsi" w:cstheme="minorHAnsi"/>
          <w:b w:val="0"/>
          <w:bCs/>
          <w:sz w:val="24"/>
          <w:szCs w:val="24"/>
        </w:rPr>
        <w:t>Workbench</w:t>
      </w:r>
      <w:r w:rsidRPr="00256EE1">
        <w:rPr>
          <w:rFonts w:asciiTheme="minorHAnsi" w:hAnsiTheme="minorHAnsi" w:cstheme="minorHAnsi"/>
          <w:b w:val="0"/>
          <w:bCs/>
          <w:sz w:val="24"/>
          <w:szCs w:val="24"/>
        </w:rPr>
        <w:t>, Data loader, Data import Wizard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, Post</w:t>
      </w:r>
      <w:r w:rsidR="004264DD">
        <w:rPr>
          <w:rFonts w:asciiTheme="minorHAnsi" w:hAnsiTheme="minorHAnsi" w:cstheme="minorHAnsi"/>
          <w:b w:val="0"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Man.</w:t>
      </w:r>
    </w:p>
    <w:p w14:paraId="272208ED" w14:textId="77777777" w:rsidR="00703A17" w:rsidRPr="00703A17" w:rsidRDefault="00703A17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</w:p>
    <w:p w14:paraId="1674CF71" w14:textId="5BFA3DDA" w:rsidR="00E95C7A" w:rsidRPr="001B6C6E" w:rsidRDefault="00E95C7A" w:rsidP="00E95C7A">
      <w:pPr>
        <w:pStyle w:val="Heading2"/>
        <w:rPr>
          <w:b w:val="0"/>
          <w:bCs/>
          <w:szCs w:val="32"/>
        </w:rPr>
      </w:pPr>
      <w:r w:rsidRPr="001B6C6E">
        <w:rPr>
          <w:b w:val="0"/>
          <w:bCs/>
          <w:szCs w:val="32"/>
        </w:rPr>
        <w:t>Project</w:t>
      </w:r>
      <w:r w:rsidR="009B53BD">
        <w:rPr>
          <w:b w:val="0"/>
          <w:bCs/>
          <w:szCs w:val="32"/>
        </w:rPr>
        <w:t>s</w:t>
      </w:r>
    </w:p>
    <w:p w14:paraId="2BC7DEB7" w14:textId="683EA9C8" w:rsidR="00E95C7A" w:rsidRPr="00D36414" w:rsidRDefault="00AD7A57" w:rsidP="00AD7A57">
      <w:pPr>
        <w:pStyle w:val="Heading1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</w:t>
      </w:r>
      <w:r w:rsidR="00E95C7A" w:rsidRPr="00D36414">
        <w:rPr>
          <w:rFonts w:cs="Calibri"/>
          <w:sz w:val="24"/>
          <w:szCs w:val="24"/>
        </w:rPr>
        <w:t>Project title</w:t>
      </w:r>
      <w:r w:rsidR="00294D9D">
        <w:rPr>
          <w:rFonts w:cs="Calibri"/>
          <w:sz w:val="24"/>
          <w:szCs w:val="24"/>
        </w:rPr>
        <w:t xml:space="preserve">: Anton Paar </w:t>
      </w:r>
      <w:proofErr w:type="spellStart"/>
      <w:r w:rsidR="00294D9D">
        <w:rPr>
          <w:rFonts w:cs="Calibri"/>
          <w:sz w:val="24"/>
          <w:szCs w:val="24"/>
        </w:rPr>
        <w:t>SalesSync</w:t>
      </w:r>
      <w:proofErr w:type="spellEnd"/>
    </w:p>
    <w:p w14:paraId="2DB7DA30" w14:textId="77777777" w:rsidR="00E95C7A" w:rsidRPr="00D37C0E" w:rsidRDefault="00E95C7A" w:rsidP="00E95C7A">
      <w:pPr>
        <w:pStyle w:val="Heading1"/>
        <w:rPr>
          <w:rFonts w:cs="Calibri"/>
          <w:sz w:val="22"/>
          <w:szCs w:val="22"/>
        </w:rPr>
      </w:pPr>
      <w:r w:rsidRPr="00D37C0E">
        <w:rPr>
          <w:rFonts w:cs="Calibri"/>
          <w:sz w:val="22"/>
          <w:szCs w:val="22"/>
        </w:rPr>
        <w:t xml:space="preserve">                        </w:t>
      </w:r>
    </w:p>
    <w:p w14:paraId="013A36C3" w14:textId="6A0B1F2C" w:rsidR="00E95C7A" w:rsidRPr="003D4833" w:rsidRDefault="00E95C7A" w:rsidP="00E95C7A">
      <w:pPr>
        <w:pStyle w:val="Heading1"/>
        <w:rPr>
          <w:rFonts w:cs="Calibri"/>
          <w:sz w:val="24"/>
          <w:szCs w:val="24"/>
          <w:lang w:val="en-IN"/>
        </w:rPr>
      </w:pPr>
      <w:r w:rsidRPr="00D37C0E">
        <w:rPr>
          <w:rFonts w:cs="Calibri"/>
          <w:sz w:val="22"/>
          <w:szCs w:val="22"/>
        </w:rPr>
        <w:t xml:space="preserve">                               </w:t>
      </w:r>
      <w:r w:rsidRPr="00D36414">
        <w:rPr>
          <w:rFonts w:cs="Calibri"/>
          <w:sz w:val="24"/>
          <w:szCs w:val="24"/>
        </w:rPr>
        <w:t>Role &amp; Responsibilities:</w:t>
      </w:r>
      <w:r w:rsidR="00880042">
        <w:rPr>
          <w:rFonts w:cs="Calibri"/>
          <w:sz w:val="24"/>
          <w:szCs w:val="24"/>
        </w:rPr>
        <w:t xml:space="preserve"> </w:t>
      </w:r>
      <w:r w:rsidR="004261EB">
        <w:rPr>
          <w:rFonts w:cs="Calibri"/>
          <w:sz w:val="24"/>
          <w:szCs w:val="24"/>
        </w:rPr>
        <w:t>-</w:t>
      </w:r>
    </w:p>
    <w:p w14:paraId="315389B8" w14:textId="77777777" w:rsidR="00E95C7A" w:rsidRPr="00D36414" w:rsidRDefault="00E95C7A" w:rsidP="00E95C7A">
      <w:pPr>
        <w:pStyle w:val="Heading1"/>
        <w:rPr>
          <w:rFonts w:cs="Calibri"/>
          <w:sz w:val="24"/>
          <w:szCs w:val="24"/>
        </w:rPr>
      </w:pPr>
    </w:p>
    <w:p w14:paraId="116B56DE" w14:textId="58B92845" w:rsidR="00495A99" w:rsidRDefault="00495A99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Fix the bugs in the existing code and maintain existing code.</w:t>
      </w:r>
    </w:p>
    <w:p w14:paraId="4ECD1EAB" w14:textId="0ABA2FFA" w:rsidR="00495A99" w:rsidRDefault="00495A99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="00403CC7">
        <w:rPr>
          <w:rFonts w:asciiTheme="minorHAnsi" w:hAnsiTheme="minorHAnsi" w:cstheme="minorHAnsi"/>
          <w:b w:val="0"/>
          <w:bCs/>
          <w:sz w:val="24"/>
          <w:szCs w:val="24"/>
        </w:rPr>
        <w:t>R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equirement gathering and client handling.</w:t>
      </w:r>
    </w:p>
    <w:p w14:paraId="18C3E106" w14:textId="602B2E41" w:rsidR="00495A99" w:rsidRDefault="00495A99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="00EB1FCA">
        <w:rPr>
          <w:rFonts w:asciiTheme="minorHAnsi" w:hAnsiTheme="minorHAnsi" w:cstheme="minorHAnsi"/>
          <w:b w:val="0"/>
          <w:bCs/>
          <w:sz w:val="24"/>
          <w:szCs w:val="24"/>
        </w:rPr>
        <w:t xml:space="preserve">Implementation of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new functionality as per requirement.</w:t>
      </w:r>
    </w:p>
    <w:p w14:paraId="12C5AFDA" w14:textId="77777777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Pr="007D4D1A">
        <w:rPr>
          <w:rFonts w:asciiTheme="minorHAnsi" w:hAnsiTheme="minorHAnsi" w:cstheme="minorHAnsi"/>
          <w:b w:val="0"/>
          <w:bCs/>
          <w:sz w:val="24"/>
          <w:szCs w:val="24"/>
        </w:rPr>
        <w:t>Worked with Apex classes, Apex triggers and SOQL and SOSL.</w:t>
      </w:r>
    </w:p>
    <w:p w14:paraId="7704E4E5" w14:textId="257F4006" w:rsidR="00E95C7A" w:rsidRDefault="00E95C7A" w:rsidP="00E95C7A">
      <w:pPr>
        <w:pStyle w:val="Heading1"/>
        <w:rPr>
          <w:rFonts w:asciiTheme="minorHAnsi" w:hAnsiTheme="minorHAnsi" w:cstheme="minorHAnsi"/>
          <w:b w:val="0"/>
          <w:bCs/>
          <w:color w:val="202124"/>
          <w:sz w:val="24"/>
          <w:szCs w:val="24"/>
          <w:shd w:val="clear" w:color="auto" w:fill="FFFFFF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  <w:shd w:val="clear" w:color="auto" w:fill="FFFFFF"/>
        </w:rPr>
        <w:t> </w:t>
      </w:r>
      <w:r w:rsidR="00495A99">
        <w:rPr>
          <w:rFonts w:asciiTheme="minorHAnsi" w:hAnsiTheme="minorHAnsi" w:cstheme="minorHAnsi"/>
          <w:b w:val="0"/>
          <w:bCs/>
          <w:color w:val="202124"/>
          <w:sz w:val="24"/>
          <w:szCs w:val="24"/>
          <w:shd w:val="clear" w:color="auto" w:fill="FFFFFF"/>
        </w:rPr>
        <w:t>Created L</w:t>
      </w:r>
      <w:r w:rsidR="001B552E">
        <w:rPr>
          <w:rFonts w:asciiTheme="minorHAnsi" w:hAnsiTheme="minorHAnsi" w:cstheme="minorHAnsi"/>
          <w:b w:val="0"/>
          <w:bCs/>
          <w:color w:val="202124"/>
          <w:sz w:val="24"/>
          <w:szCs w:val="24"/>
          <w:shd w:val="clear" w:color="auto" w:fill="FFFFFF"/>
        </w:rPr>
        <w:t>WC</w:t>
      </w:r>
      <w:r w:rsidR="00495A99">
        <w:rPr>
          <w:rFonts w:asciiTheme="minorHAnsi" w:hAnsiTheme="minorHAnsi" w:cstheme="minorHAnsi"/>
          <w:b w:val="0"/>
          <w:bCs/>
          <w:color w:val="202124"/>
          <w:sz w:val="24"/>
          <w:szCs w:val="24"/>
          <w:shd w:val="clear" w:color="auto" w:fill="FFFFFF"/>
        </w:rPr>
        <w:t xml:space="preserve"> components.</w:t>
      </w:r>
    </w:p>
    <w:p w14:paraId="746C474E" w14:textId="7231B64C" w:rsidR="00495A99" w:rsidRPr="00D36414" w:rsidRDefault="00495A99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  <w:lang w:val="en-IN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Worked on Rest Api’s</w:t>
      </w:r>
      <w:r w:rsidR="003F5BE5"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2B2FF471" w14:textId="20CB3DDD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="00495A99">
        <w:rPr>
          <w:rFonts w:asciiTheme="minorHAnsi" w:hAnsiTheme="minorHAnsi" w:cstheme="minorHAnsi"/>
          <w:b w:val="0"/>
          <w:bCs/>
          <w:sz w:val="24"/>
          <w:szCs w:val="24"/>
        </w:rPr>
        <w:t>Worked on batch Apex, future Method.</w:t>
      </w:r>
    </w:p>
    <w:p w14:paraId="69C15EBA" w14:textId="1E29E9DF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>Writ</w:t>
      </w:r>
      <w:r w:rsidR="00495A99">
        <w:rPr>
          <w:rFonts w:asciiTheme="minorHAnsi" w:hAnsiTheme="minorHAnsi" w:cstheme="minorHAnsi"/>
          <w:b w:val="0"/>
          <w:bCs/>
          <w:sz w:val="24"/>
          <w:szCs w:val="24"/>
        </w:rPr>
        <w:t>ten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test classes functionality</w:t>
      </w:r>
      <w:r w:rsidR="00495A99">
        <w:rPr>
          <w:rFonts w:asciiTheme="minorHAnsi" w:hAnsiTheme="minorHAnsi" w:cstheme="minorHAnsi"/>
          <w:b w:val="0"/>
          <w:bCs/>
          <w:sz w:val="24"/>
          <w:szCs w:val="24"/>
        </w:rPr>
        <w:t>.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 </w:t>
      </w:r>
    </w:p>
    <w:p w14:paraId="1F581660" w14:textId="77777777" w:rsidR="00B62477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="00495A99">
        <w:rPr>
          <w:rFonts w:asciiTheme="minorHAnsi" w:hAnsiTheme="minorHAnsi" w:cstheme="minorHAnsi"/>
          <w:b w:val="0"/>
          <w:bCs/>
          <w:sz w:val="24"/>
          <w:szCs w:val="24"/>
        </w:rPr>
        <w:t>Worked on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triggers for complex </w:t>
      </w:r>
      <w:r w:rsidR="003C3413">
        <w:rPr>
          <w:rFonts w:asciiTheme="minorHAnsi" w:hAnsiTheme="minorHAnsi" w:cstheme="minorHAnsi"/>
          <w:b w:val="0"/>
          <w:bCs/>
          <w:sz w:val="24"/>
          <w:szCs w:val="24"/>
        </w:rPr>
        <w:t>requirements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.   </w:t>
      </w:r>
    </w:p>
    <w:p w14:paraId="4F716311" w14:textId="2C678F8A" w:rsidR="00B62477" w:rsidRPr="00D36414" w:rsidRDefault="00B62477" w:rsidP="00B62477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Perform</w:t>
      </w:r>
      <w:r w:rsidR="003C5D98">
        <w:rPr>
          <w:rFonts w:asciiTheme="minorHAnsi" w:hAnsiTheme="minorHAnsi" w:cstheme="minorHAnsi"/>
          <w:b w:val="0"/>
          <w:bCs/>
          <w:sz w:val="24"/>
          <w:szCs w:val="24"/>
        </w:rPr>
        <w:t>ed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 xml:space="preserve"> Deployment.</w:t>
      </w:r>
    </w:p>
    <w:p w14:paraId="543A2BCF" w14:textId="3187AF9E" w:rsidR="005B5F49" w:rsidRDefault="00E95C7A" w:rsidP="00AD7A57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C1FE8">
        <w:rPr>
          <w:rFonts w:ascii="Arial" w:hAnsi="Arial" w:cs="Arial"/>
          <w:b w:val="0"/>
          <w:bCs/>
          <w:color w:val="000000" w:themeColor="text1"/>
          <w:sz w:val="24"/>
          <w:szCs w:val="24"/>
        </w:rPr>
        <w:t>■</w:t>
      </w:r>
      <w:r w:rsidRPr="007C1FE8">
        <w:rPr>
          <w:rFonts w:asciiTheme="minorHAnsi" w:hAnsiTheme="minorHAnsi" w:cstheme="minorHAnsi"/>
          <w:b w:val="0"/>
          <w:bCs/>
          <w:color w:val="000000" w:themeColor="text1"/>
          <w:sz w:val="24"/>
          <w:szCs w:val="24"/>
        </w:rPr>
        <w:t xml:space="preserve">      </w:t>
      </w: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>Effectively Used Data Migration tools like Data Loader and Import Wizard</w:t>
      </w:r>
      <w:r w:rsidR="00703A17">
        <w:rPr>
          <w:rFonts w:asciiTheme="minorHAnsi" w:hAnsiTheme="minorHAnsi" w:cstheme="minorHAnsi"/>
          <w:b w:val="0"/>
          <w:bCs/>
          <w:sz w:val="24"/>
          <w:szCs w:val="24"/>
        </w:rPr>
        <w:br/>
      </w:r>
      <w:r w:rsidR="00703A17">
        <w:rPr>
          <w:rFonts w:asciiTheme="minorHAnsi" w:hAnsiTheme="minorHAnsi" w:cstheme="minorHAnsi"/>
          <w:b w:val="0"/>
          <w:bCs/>
          <w:sz w:val="24"/>
          <w:szCs w:val="24"/>
        </w:rPr>
        <w:br/>
      </w:r>
    </w:p>
    <w:p w14:paraId="7A987735" w14:textId="58CB2E59" w:rsidR="00E95C7A" w:rsidRPr="006E707F" w:rsidRDefault="00E95C7A" w:rsidP="00E95C7A">
      <w:pPr>
        <w:pStyle w:val="Heading2"/>
        <w:rPr>
          <w:sz w:val="36"/>
          <w:szCs w:val="36"/>
        </w:rPr>
      </w:pPr>
      <w:r w:rsidRPr="001B6C6E">
        <w:rPr>
          <w:b w:val="0"/>
          <w:bCs/>
          <w:szCs w:val="32"/>
        </w:rPr>
        <w:lastRenderedPageBreak/>
        <w:t>P</w:t>
      </w:r>
      <w:r w:rsidR="00584EA9">
        <w:rPr>
          <w:b w:val="0"/>
          <w:bCs/>
          <w:szCs w:val="32"/>
        </w:rPr>
        <w:t>ersonal details</w:t>
      </w:r>
    </w:p>
    <w:p w14:paraId="46221DD8" w14:textId="77777777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Name: Ganesh Sunil Kad </w:t>
      </w:r>
    </w:p>
    <w:p w14:paraId="16242D10" w14:textId="25B38873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Date of birth: 03-05-1997 Nationality: Indian </w:t>
      </w:r>
    </w:p>
    <w:p w14:paraId="04E16A5A" w14:textId="77777777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Language known: English, Marathi, Hindi </w:t>
      </w:r>
    </w:p>
    <w:p w14:paraId="56B9A043" w14:textId="18B1BC5A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Address: </w:t>
      </w:r>
      <w:r w:rsidR="00866466">
        <w:rPr>
          <w:rFonts w:asciiTheme="minorHAnsi" w:hAnsiTheme="minorHAnsi" w:cstheme="minorHAnsi"/>
          <w:b w:val="0"/>
          <w:bCs/>
          <w:sz w:val="24"/>
          <w:szCs w:val="24"/>
        </w:rPr>
        <w:t>Pune</w:t>
      </w:r>
    </w:p>
    <w:p w14:paraId="2A461291" w14:textId="77777777" w:rsidR="00E95C7A" w:rsidRPr="00D36414" w:rsidRDefault="00E95C7A" w:rsidP="00E95C7A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D36414">
        <w:rPr>
          <w:rFonts w:asciiTheme="minorHAnsi" w:hAnsiTheme="minorHAnsi" w:cstheme="minorHAnsi"/>
          <w:b w:val="0"/>
          <w:bCs/>
          <w:sz w:val="24"/>
          <w:szCs w:val="24"/>
        </w:rPr>
        <w:t xml:space="preserve">              </w:t>
      </w:r>
    </w:p>
    <w:p w14:paraId="5D43118D" w14:textId="77777777" w:rsidR="00E95C7A" w:rsidRPr="00707264" w:rsidRDefault="00E95C7A" w:rsidP="00E95C7A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710535FF" w14:textId="77777777" w:rsidR="00E95C7A" w:rsidRPr="00707264" w:rsidRDefault="00E95C7A" w:rsidP="00E95C7A">
      <w:pPr>
        <w:pStyle w:val="Heading1"/>
        <w:rPr>
          <w:rFonts w:asciiTheme="minorHAnsi" w:hAnsiTheme="minorHAnsi" w:cstheme="minorHAnsi"/>
          <w:sz w:val="20"/>
          <w:szCs w:val="20"/>
        </w:rPr>
      </w:pPr>
    </w:p>
    <w:p w14:paraId="6FF5676D" w14:textId="77777777" w:rsidR="00E95C7A" w:rsidRDefault="00E95C7A" w:rsidP="00E95C7A">
      <w:pPr>
        <w:pStyle w:val="Heading1"/>
        <w:rPr>
          <w:rFonts w:asciiTheme="minorHAnsi" w:hAnsiTheme="minorHAnsi" w:cstheme="minorHAnsi"/>
          <w:sz w:val="18"/>
          <w:szCs w:val="18"/>
        </w:rPr>
      </w:pPr>
    </w:p>
    <w:p w14:paraId="348DC11A" w14:textId="77777777" w:rsidR="00E95C7A" w:rsidRDefault="00E95C7A" w:rsidP="00E95C7A">
      <w:pPr>
        <w:pStyle w:val="Heading1"/>
        <w:rPr>
          <w:rFonts w:asciiTheme="minorHAnsi" w:hAnsiTheme="minorHAnsi" w:cstheme="minorHAnsi"/>
          <w:sz w:val="18"/>
          <w:szCs w:val="18"/>
        </w:rPr>
      </w:pPr>
    </w:p>
    <w:p w14:paraId="3D35C9B4" w14:textId="77777777" w:rsidR="00E95C7A" w:rsidRPr="00EF0C52" w:rsidRDefault="00E95C7A" w:rsidP="00E95C7A">
      <w:pPr>
        <w:pStyle w:val="Heading1"/>
        <w:rPr>
          <w:rFonts w:ascii="Arial" w:hAnsi="Arial" w:cs="Arial"/>
          <w:sz w:val="20"/>
          <w:szCs w:val="20"/>
        </w:rPr>
      </w:pPr>
    </w:p>
    <w:p w14:paraId="5387CE43" w14:textId="77777777" w:rsidR="00E95C7A" w:rsidRPr="00BC7376" w:rsidRDefault="00E95C7A" w:rsidP="00E95C7A"/>
    <w:p w14:paraId="731082E1" w14:textId="64C4B2C1" w:rsidR="00BC7376" w:rsidRPr="00E95C7A" w:rsidRDefault="00BC7376" w:rsidP="00E95C7A"/>
    <w:sectPr w:rsidR="00BC7376" w:rsidRPr="00E95C7A" w:rsidSect="001E39F2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D9738" w14:textId="77777777" w:rsidR="00516120" w:rsidRDefault="00516120" w:rsidP="00725803">
      <w:pPr>
        <w:spacing w:after="0"/>
      </w:pPr>
      <w:r>
        <w:separator/>
      </w:r>
    </w:p>
  </w:endnote>
  <w:endnote w:type="continuationSeparator" w:id="0">
    <w:p w14:paraId="289699A3" w14:textId="77777777" w:rsidR="00516120" w:rsidRDefault="005161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E40DE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6C41E" w14:textId="77777777" w:rsidR="00516120" w:rsidRDefault="00516120" w:rsidP="00725803">
      <w:pPr>
        <w:spacing w:after="0"/>
      </w:pPr>
      <w:r>
        <w:separator/>
      </w:r>
    </w:p>
  </w:footnote>
  <w:footnote w:type="continuationSeparator" w:id="0">
    <w:p w14:paraId="2E1CF502" w14:textId="77777777" w:rsidR="00516120" w:rsidRDefault="0051612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417848"/>
    <w:multiLevelType w:val="hybridMultilevel"/>
    <w:tmpl w:val="E04A0C98"/>
    <w:lvl w:ilvl="0" w:tplc="17EE52CC">
      <w:start w:val="1"/>
      <w:numFmt w:val="bullet"/>
      <w:lvlText w:val="-"/>
      <w:lvlJc w:val="left"/>
      <w:pPr>
        <w:ind w:left="1704" w:hanging="360"/>
      </w:pPr>
      <w:rPr>
        <w:rFonts w:ascii="Rockwell" w:eastAsiaTheme="majorEastAsia" w:hAnsi="Rockwell" w:cstheme="maj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93706759">
    <w:abstractNumId w:val="10"/>
  </w:num>
  <w:num w:numId="2" w16cid:durableId="118764458">
    <w:abstractNumId w:val="7"/>
  </w:num>
  <w:num w:numId="3" w16cid:durableId="986055130">
    <w:abstractNumId w:val="6"/>
  </w:num>
  <w:num w:numId="4" w16cid:durableId="16562998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24410">
    <w:abstractNumId w:val="8"/>
  </w:num>
  <w:num w:numId="6" w16cid:durableId="596327899">
    <w:abstractNumId w:val="11"/>
  </w:num>
  <w:num w:numId="7" w16cid:durableId="1008219427">
    <w:abstractNumId w:val="5"/>
  </w:num>
  <w:num w:numId="8" w16cid:durableId="1321425964">
    <w:abstractNumId w:val="4"/>
  </w:num>
  <w:num w:numId="9" w16cid:durableId="602032385">
    <w:abstractNumId w:val="3"/>
  </w:num>
  <w:num w:numId="10" w16cid:durableId="840778686">
    <w:abstractNumId w:val="2"/>
  </w:num>
  <w:num w:numId="11" w16cid:durableId="187524316">
    <w:abstractNumId w:val="1"/>
  </w:num>
  <w:num w:numId="12" w16cid:durableId="1546789319">
    <w:abstractNumId w:val="0"/>
  </w:num>
  <w:num w:numId="13" w16cid:durableId="17187051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5"/>
    <w:rsid w:val="000067D6"/>
    <w:rsid w:val="00022488"/>
    <w:rsid w:val="00025E77"/>
    <w:rsid w:val="00027312"/>
    <w:rsid w:val="000348A0"/>
    <w:rsid w:val="00037405"/>
    <w:rsid w:val="00047CAB"/>
    <w:rsid w:val="000523CA"/>
    <w:rsid w:val="00055164"/>
    <w:rsid w:val="000645F2"/>
    <w:rsid w:val="00082F03"/>
    <w:rsid w:val="000835A0"/>
    <w:rsid w:val="000934A2"/>
    <w:rsid w:val="000A658B"/>
    <w:rsid w:val="000C0365"/>
    <w:rsid w:val="000C5FEB"/>
    <w:rsid w:val="000D0CDB"/>
    <w:rsid w:val="000D7B8E"/>
    <w:rsid w:val="000E54AD"/>
    <w:rsid w:val="00102A49"/>
    <w:rsid w:val="001177D2"/>
    <w:rsid w:val="00127F34"/>
    <w:rsid w:val="001310FF"/>
    <w:rsid w:val="001337AD"/>
    <w:rsid w:val="00150E09"/>
    <w:rsid w:val="00160CC9"/>
    <w:rsid w:val="001654CE"/>
    <w:rsid w:val="00172131"/>
    <w:rsid w:val="00191718"/>
    <w:rsid w:val="001B0955"/>
    <w:rsid w:val="001B0D60"/>
    <w:rsid w:val="001B552E"/>
    <w:rsid w:val="001B6C6E"/>
    <w:rsid w:val="001D1BB2"/>
    <w:rsid w:val="001D332B"/>
    <w:rsid w:val="001E39F2"/>
    <w:rsid w:val="001F134D"/>
    <w:rsid w:val="001F4790"/>
    <w:rsid w:val="002043BC"/>
    <w:rsid w:val="00227784"/>
    <w:rsid w:val="002322B6"/>
    <w:rsid w:val="002345C8"/>
    <w:rsid w:val="0023705D"/>
    <w:rsid w:val="00247858"/>
    <w:rsid w:val="00250A31"/>
    <w:rsid w:val="00251C13"/>
    <w:rsid w:val="00252893"/>
    <w:rsid w:val="00253DD2"/>
    <w:rsid w:val="002569D6"/>
    <w:rsid w:val="00262FD7"/>
    <w:rsid w:val="00281732"/>
    <w:rsid w:val="002904F1"/>
    <w:rsid w:val="002910D8"/>
    <w:rsid w:val="002922D0"/>
    <w:rsid w:val="00294D9D"/>
    <w:rsid w:val="002A366C"/>
    <w:rsid w:val="002A40F3"/>
    <w:rsid w:val="002F7531"/>
    <w:rsid w:val="00311BFA"/>
    <w:rsid w:val="003134F0"/>
    <w:rsid w:val="003139A6"/>
    <w:rsid w:val="00340B03"/>
    <w:rsid w:val="00351F53"/>
    <w:rsid w:val="00353485"/>
    <w:rsid w:val="003627DA"/>
    <w:rsid w:val="003657D9"/>
    <w:rsid w:val="003664BE"/>
    <w:rsid w:val="003667CC"/>
    <w:rsid w:val="00376616"/>
    <w:rsid w:val="00380AE7"/>
    <w:rsid w:val="003821E5"/>
    <w:rsid w:val="003834D3"/>
    <w:rsid w:val="00385ACC"/>
    <w:rsid w:val="003A2F4B"/>
    <w:rsid w:val="003A6943"/>
    <w:rsid w:val="003B235D"/>
    <w:rsid w:val="003C1116"/>
    <w:rsid w:val="003C3413"/>
    <w:rsid w:val="003C5D98"/>
    <w:rsid w:val="003D1068"/>
    <w:rsid w:val="003E10E5"/>
    <w:rsid w:val="003F5BE5"/>
    <w:rsid w:val="00403CC7"/>
    <w:rsid w:val="00410BA2"/>
    <w:rsid w:val="00420366"/>
    <w:rsid w:val="004261EB"/>
    <w:rsid w:val="00426439"/>
    <w:rsid w:val="004264DD"/>
    <w:rsid w:val="00434074"/>
    <w:rsid w:val="004340BC"/>
    <w:rsid w:val="00441FEA"/>
    <w:rsid w:val="00442B84"/>
    <w:rsid w:val="00445BA9"/>
    <w:rsid w:val="004528F5"/>
    <w:rsid w:val="00460F09"/>
    <w:rsid w:val="00462690"/>
    <w:rsid w:val="00462955"/>
    <w:rsid w:val="00463C3B"/>
    <w:rsid w:val="00474455"/>
    <w:rsid w:val="004937AE"/>
    <w:rsid w:val="00495A99"/>
    <w:rsid w:val="004D154B"/>
    <w:rsid w:val="004D26D5"/>
    <w:rsid w:val="004E0415"/>
    <w:rsid w:val="004E1F67"/>
    <w:rsid w:val="004E2970"/>
    <w:rsid w:val="005001CD"/>
    <w:rsid w:val="005026DD"/>
    <w:rsid w:val="00513EFC"/>
    <w:rsid w:val="00516120"/>
    <w:rsid w:val="005161A2"/>
    <w:rsid w:val="00517D01"/>
    <w:rsid w:val="0052113B"/>
    <w:rsid w:val="00521FF8"/>
    <w:rsid w:val="00556DD2"/>
    <w:rsid w:val="00564951"/>
    <w:rsid w:val="00570AF7"/>
    <w:rsid w:val="00573BF9"/>
    <w:rsid w:val="00574E63"/>
    <w:rsid w:val="00584EA9"/>
    <w:rsid w:val="005A19A3"/>
    <w:rsid w:val="005A4A49"/>
    <w:rsid w:val="005B1D68"/>
    <w:rsid w:val="005B5F49"/>
    <w:rsid w:val="005C3A53"/>
    <w:rsid w:val="005C7A0E"/>
    <w:rsid w:val="005F1502"/>
    <w:rsid w:val="005F7C55"/>
    <w:rsid w:val="00611B37"/>
    <w:rsid w:val="006252B4"/>
    <w:rsid w:val="006462A5"/>
    <w:rsid w:val="00646BA2"/>
    <w:rsid w:val="006545AA"/>
    <w:rsid w:val="00657232"/>
    <w:rsid w:val="0066746B"/>
    <w:rsid w:val="00670F06"/>
    <w:rsid w:val="00675EA0"/>
    <w:rsid w:val="006876E7"/>
    <w:rsid w:val="006A78A1"/>
    <w:rsid w:val="006B6A6B"/>
    <w:rsid w:val="006C08A0"/>
    <w:rsid w:val="006C47D8"/>
    <w:rsid w:val="006D2D08"/>
    <w:rsid w:val="006E7C0B"/>
    <w:rsid w:val="006F26A2"/>
    <w:rsid w:val="0070237E"/>
    <w:rsid w:val="00703A17"/>
    <w:rsid w:val="00707264"/>
    <w:rsid w:val="00716897"/>
    <w:rsid w:val="00717A10"/>
    <w:rsid w:val="00721A9A"/>
    <w:rsid w:val="00725803"/>
    <w:rsid w:val="00725CB5"/>
    <w:rsid w:val="00726A3E"/>
    <w:rsid w:val="007307A3"/>
    <w:rsid w:val="00735E99"/>
    <w:rsid w:val="00752315"/>
    <w:rsid w:val="00755560"/>
    <w:rsid w:val="00761CE6"/>
    <w:rsid w:val="007779CB"/>
    <w:rsid w:val="007813FD"/>
    <w:rsid w:val="007B40F4"/>
    <w:rsid w:val="007B685E"/>
    <w:rsid w:val="007C1FE8"/>
    <w:rsid w:val="007C30C2"/>
    <w:rsid w:val="007C7B28"/>
    <w:rsid w:val="007D77F2"/>
    <w:rsid w:val="008012E1"/>
    <w:rsid w:val="00802880"/>
    <w:rsid w:val="00821D7A"/>
    <w:rsid w:val="00834696"/>
    <w:rsid w:val="00857E6B"/>
    <w:rsid w:val="00866466"/>
    <w:rsid w:val="0087200B"/>
    <w:rsid w:val="00877813"/>
    <w:rsid w:val="00880042"/>
    <w:rsid w:val="00882793"/>
    <w:rsid w:val="00886555"/>
    <w:rsid w:val="008922F7"/>
    <w:rsid w:val="008967E8"/>
    <w:rsid w:val="008968C4"/>
    <w:rsid w:val="008B092C"/>
    <w:rsid w:val="008B233D"/>
    <w:rsid w:val="008B5703"/>
    <w:rsid w:val="008B6D93"/>
    <w:rsid w:val="008D7C1C"/>
    <w:rsid w:val="008E403A"/>
    <w:rsid w:val="008E6086"/>
    <w:rsid w:val="008F60DD"/>
    <w:rsid w:val="00903777"/>
    <w:rsid w:val="00910A7D"/>
    <w:rsid w:val="00913A4E"/>
    <w:rsid w:val="0092291B"/>
    <w:rsid w:val="00924374"/>
    <w:rsid w:val="00932D92"/>
    <w:rsid w:val="00951CC6"/>
    <w:rsid w:val="0095272C"/>
    <w:rsid w:val="0096241D"/>
    <w:rsid w:val="009643BE"/>
    <w:rsid w:val="00972024"/>
    <w:rsid w:val="00984905"/>
    <w:rsid w:val="0099737A"/>
    <w:rsid w:val="009A7157"/>
    <w:rsid w:val="009A72F5"/>
    <w:rsid w:val="009B41F0"/>
    <w:rsid w:val="009B53BD"/>
    <w:rsid w:val="009B7B76"/>
    <w:rsid w:val="009C209B"/>
    <w:rsid w:val="009C3CE0"/>
    <w:rsid w:val="009E2B67"/>
    <w:rsid w:val="009E7F1A"/>
    <w:rsid w:val="009F04D2"/>
    <w:rsid w:val="009F2BA7"/>
    <w:rsid w:val="009F6DA0"/>
    <w:rsid w:val="00A01182"/>
    <w:rsid w:val="00A0391C"/>
    <w:rsid w:val="00A21DBB"/>
    <w:rsid w:val="00A25903"/>
    <w:rsid w:val="00A35450"/>
    <w:rsid w:val="00A406A8"/>
    <w:rsid w:val="00A52628"/>
    <w:rsid w:val="00A54841"/>
    <w:rsid w:val="00A54E77"/>
    <w:rsid w:val="00A63116"/>
    <w:rsid w:val="00A71CCD"/>
    <w:rsid w:val="00AA0E9A"/>
    <w:rsid w:val="00AA5D1F"/>
    <w:rsid w:val="00AD13CB"/>
    <w:rsid w:val="00AD320C"/>
    <w:rsid w:val="00AD3FD8"/>
    <w:rsid w:val="00AD7049"/>
    <w:rsid w:val="00AD7A57"/>
    <w:rsid w:val="00AD7A74"/>
    <w:rsid w:val="00B05928"/>
    <w:rsid w:val="00B219B9"/>
    <w:rsid w:val="00B258BE"/>
    <w:rsid w:val="00B370A8"/>
    <w:rsid w:val="00B453FB"/>
    <w:rsid w:val="00B54AE5"/>
    <w:rsid w:val="00B579F2"/>
    <w:rsid w:val="00B57CF1"/>
    <w:rsid w:val="00B62477"/>
    <w:rsid w:val="00B65A72"/>
    <w:rsid w:val="00B744D0"/>
    <w:rsid w:val="00B91635"/>
    <w:rsid w:val="00B94ED9"/>
    <w:rsid w:val="00BA455E"/>
    <w:rsid w:val="00BA4BC6"/>
    <w:rsid w:val="00BB36BA"/>
    <w:rsid w:val="00BB3A78"/>
    <w:rsid w:val="00BC5104"/>
    <w:rsid w:val="00BC7376"/>
    <w:rsid w:val="00BD1855"/>
    <w:rsid w:val="00BD2782"/>
    <w:rsid w:val="00BD669A"/>
    <w:rsid w:val="00BE1041"/>
    <w:rsid w:val="00BE3698"/>
    <w:rsid w:val="00BF1B52"/>
    <w:rsid w:val="00C13F2B"/>
    <w:rsid w:val="00C20E39"/>
    <w:rsid w:val="00C43D65"/>
    <w:rsid w:val="00C54B39"/>
    <w:rsid w:val="00C84833"/>
    <w:rsid w:val="00C879B4"/>
    <w:rsid w:val="00C9044F"/>
    <w:rsid w:val="00CB316F"/>
    <w:rsid w:val="00CC0FD1"/>
    <w:rsid w:val="00CC7963"/>
    <w:rsid w:val="00CE3711"/>
    <w:rsid w:val="00CE7D2E"/>
    <w:rsid w:val="00D04032"/>
    <w:rsid w:val="00D07FE9"/>
    <w:rsid w:val="00D16004"/>
    <w:rsid w:val="00D2420D"/>
    <w:rsid w:val="00D262B5"/>
    <w:rsid w:val="00D30382"/>
    <w:rsid w:val="00D3147C"/>
    <w:rsid w:val="00D3422C"/>
    <w:rsid w:val="00D34872"/>
    <w:rsid w:val="00D37C0E"/>
    <w:rsid w:val="00D413F9"/>
    <w:rsid w:val="00D44861"/>
    <w:rsid w:val="00D44E50"/>
    <w:rsid w:val="00D45B68"/>
    <w:rsid w:val="00D6693C"/>
    <w:rsid w:val="00D90060"/>
    <w:rsid w:val="00D92B95"/>
    <w:rsid w:val="00DB2E29"/>
    <w:rsid w:val="00DC5C44"/>
    <w:rsid w:val="00DE4354"/>
    <w:rsid w:val="00E03F71"/>
    <w:rsid w:val="00E049EF"/>
    <w:rsid w:val="00E154B5"/>
    <w:rsid w:val="00E232F0"/>
    <w:rsid w:val="00E27A8C"/>
    <w:rsid w:val="00E52791"/>
    <w:rsid w:val="00E70D89"/>
    <w:rsid w:val="00E83195"/>
    <w:rsid w:val="00E87A42"/>
    <w:rsid w:val="00E931A6"/>
    <w:rsid w:val="00E95C7A"/>
    <w:rsid w:val="00EA0F29"/>
    <w:rsid w:val="00EA5327"/>
    <w:rsid w:val="00EB1FCA"/>
    <w:rsid w:val="00EE510C"/>
    <w:rsid w:val="00EF0C52"/>
    <w:rsid w:val="00EF1BBD"/>
    <w:rsid w:val="00EF316D"/>
    <w:rsid w:val="00F00A4F"/>
    <w:rsid w:val="00F2711F"/>
    <w:rsid w:val="00F33CD8"/>
    <w:rsid w:val="00F560F1"/>
    <w:rsid w:val="00F61B38"/>
    <w:rsid w:val="00F779F0"/>
    <w:rsid w:val="00F803E5"/>
    <w:rsid w:val="00FA0659"/>
    <w:rsid w:val="00FA1521"/>
    <w:rsid w:val="00FB24E7"/>
    <w:rsid w:val="00FB2EBA"/>
    <w:rsid w:val="00FB5323"/>
    <w:rsid w:val="00FC791B"/>
    <w:rsid w:val="00FD1DE2"/>
    <w:rsid w:val="00FE0C47"/>
    <w:rsid w:val="00FE3607"/>
    <w:rsid w:val="00FF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08B9D"/>
  <w15:chartTrackingRefBased/>
  <w15:docId w15:val="{F49E7D43-A159-4787-AF96-35537B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C7A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AD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nesh%20kad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50A6AF128146FBB1EBEF9408278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6F160-1F74-4E10-A5B1-7C7728AC1C9D}"/>
      </w:docPartPr>
      <w:docPartBody>
        <w:p w:rsidR="00AB728D" w:rsidRDefault="00702038" w:rsidP="00702038">
          <w:pPr>
            <w:pStyle w:val="2750A6AF128146FBB1EBEF9408278CDA"/>
          </w:pPr>
          <w:r>
            <w:t>First Name</w:t>
          </w:r>
        </w:p>
      </w:docPartBody>
    </w:docPart>
    <w:docPart>
      <w:docPartPr>
        <w:name w:val="9162036287204E508CD91200B749F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F949D-08D6-49D1-AEB2-6BE47E962A2C}"/>
      </w:docPartPr>
      <w:docPartBody>
        <w:p w:rsidR="00AB728D" w:rsidRDefault="00702038" w:rsidP="00702038">
          <w:pPr>
            <w:pStyle w:val="9162036287204E508CD91200B749FF30"/>
          </w:pPr>
          <w:r w:rsidRPr="009D0878">
            <w:t>Address</w:t>
          </w:r>
        </w:p>
      </w:docPartBody>
    </w:docPart>
    <w:docPart>
      <w:docPartPr>
        <w:name w:val="18A88443DB794D5FA00AFCFF10C52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4F226-B21A-4F8B-A16C-103528A24346}"/>
      </w:docPartPr>
      <w:docPartBody>
        <w:p w:rsidR="00AB728D" w:rsidRDefault="00702038" w:rsidP="00702038">
          <w:pPr>
            <w:pStyle w:val="18A88443DB794D5FA00AFCFF10C527A7"/>
          </w:pPr>
          <w:r w:rsidRPr="009D0878">
            <w:t>Phone</w:t>
          </w:r>
        </w:p>
      </w:docPartBody>
    </w:docPart>
    <w:docPart>
      <w:docPartPr>
        <w:name w:val="3F944EA046254F7DA32B40B1E39E2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D8E06-F096-43F1-A7B9-9EC1DE1D9456}"/>
      </w:docPartPr>
      <w:docPartBody>
        <w:p w:rsidR="00AB728D" w:rsidRDefault="00702038" w:rsidP="00702038">
          <w:pPr>
            <w:pStyle w:val="3F944EA046254F7DA32B40B1E39E2025"/>
          </w:pPr>
          <w:r w:rsidRPr="009D0878">
            <w:t>Email</w:t>
          </w:r>
        </w:p>
      </w:docPartBody>
    </w:docPart>
    <w:docPart>
      <w:docPartPr>
        <w:name w:val="A157B04DA948494EB568C2733D717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6620A-C140-448A-8F2C-0A8B48463F2F}"/>
      </w:docPartPr>
      <w:docPartBody>
        <w:p w:rsidR="00AB728D" w:rsidRDefault="00702038" w:rsidP="00702038">
          <w:pPr>
            <w:pStyle w:val="A157B04DA948494EB568C2733D717CA4"/>
          </w:pPr>
          <w:r>
            <w:t>Skills</w:t>
          </w:r>
        </w:p>
      </w:docPartBody>
    </w:docPart>
    <w:docPart>
      <w:docPartPr>
        <w:name w:val="DD0852BF09A2400390FA179FB0F64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25C34-2C99-4624-A1AC-9145DFF540D6}"/>
      </w:docPartPr>
      <w:docPartBody>
        <w:p w:rsidR="00AB728D" w:rsidRDefault="00702038" w:rsidP="00702038">
          <w:pPr>
            <w:pStyle w:val="DD0852BF09A2400390FA179FB0F644FB"/>
          </w:pPr>
          <w:r w:rsidRPr="0070237E">
            <w:t>Education</w:t>
          </w:r>
        </w:p>
      </w:docPartBody>
    </w:docPart>
    <w:docPart>
      <w:docPartPr>
        <w:name w:val="59A8F23FC3574556A31188B670B5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A7EAE-1DFD-4B1D-9344-43FBE9DA33A5}"/>
      </w:docPartPr>
      <w:docPartBody>
        <w:p w:rsidR="00056A48" w:rsidRDefault="009C01CA" w:rsidP="009C01CA">
          <w:pPr>
            <w:pStyle w:val="59A8F23FC3574556A31188B670B5987E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DF"/>
    <w:rsid w:val="00007B2D"/>
    <w:rsid w:val="000206CD"/>
    <w:rsid w:val="00056A48"/>
    <w:rsid w:val="00092E8F"/>
    <w:rsid w:val="000A10B2"/>
    <w:rsid w:val="00102A49"/>
    <w:rsid w:val="00143802"/>
    <w:rsid w:val="0016175E"/>
    <w:rsid w:val="00175F7C"/>
    <w:rsid w:val="001B0D60"/>
    <w:rsid w:val="001C66A5"/>
    <w:rsid w:val="001E5A13"/>
    <w:rsid w:val="002E08B5"/>
    <w:rsid w:val="003664BE"/>
    <w:rsid w:val="003A5E42"/>
    <w:rsid w:val="00420366"/>
    <w:rsid w:val="00435A87"/>
    <w:rsid w:val="00437FF2"/>
    <w:rsid w:val="004449B4"/>
    <w:rsid w:val="00476918"/>
    <w:rsid w:val="0048386D"/>
    <w:rsid w:val="004B1860"/>
    <w:rsid w:val="004C41C4"/>
    <w:rsid w:val="00517D01"/>
    <w:rsid w:val="005264D3"/>
    <w:rsid w:val="005821F1"/>
    <w:rsid w:val="005C2D5F"/>
    <w:rsid w:val="005C2E05"/>
    <w:rsid w:val="005C3479"/>
    <w:rsid w:val="005C7566"/>
    <w:rsid w:val="005C7952"/>
    <w:rsid w:val="005E65A6"/>
    <w:rsid w:val="005E6A33"/>
    <w:rsid w:val="005F7C55"/>
    <w:rsid w:val="0064201F"/>
    <w:rsid w:val="00643957"/>
    <w:rsid w:val="00655A6B"/>
    <w:rsid w:val="006C2EB7"/>
    <w:rsid w:val="00702038"/>
    <w:rsid w:val="00716897"/>
    <w:rsid w:val="00784618"/>
    <w:rsid w:val="007871AE"/>
    <w:rsid w:val="007B4152"/>
    <w:rsid w:val="007C30C2"/>
    <w:rsid w:val="008147E3"/>
    <w:rsid w:val="00816802"/>
    <w:rsid w:val="00890902"/>
    <w:rsid w:val="008967E8"/>
    <w:rsid w:val="008B2BC4"/>
    <w:rsid w:val="008C3FA5"/>
    <w:rsid w:val="00905B81"/>
    <w:rsid w:val="00913A4E"/>
    <w:rsid w:val="00981A6D"/>
    <w:rsid w:val="009A7157"/>
    <w:rsid w:val="009B06D2"/>
    <w:rsid w:val="009B7EDF"/>
    <w:rsid w:val="009C01CA"/>
    <w:rsid w:val="009D2158"/>
    <w:rsid w:val="00A00159"/>
    <w:rsid w:val="00A54841"/>
    <w:rsid w:val="00A80CF1"/>
    <w:rsid w:val="00AA2E77"/>
    <w:rsid w:val="00AB728D"/>
    <w:rsid w:val="00AD076B"/>
    <w:rsid w:val="00B02602"/>
    <w:rsid w:val="00B247D5"/>
    <w:rsid w:val="00B94ED9"/>
    <w:rsid w:val="00C51D30"/>
    <w:rsid w:val="00C824A1"/>
    <w:rsid w:val="00C879B4"/>
    <w:rsid w:val="00CB388A"/>
    <w:rsid w:val="00CE3711"/>
    <w:rsid w:val="00CF1BCB"/>
    <w:rsid w:val="00D07FE9"/>
    <w:rsid w:val="00D25845"/>
    <w:rsid w:val="00D534C4"/>
    <w:rsid w:val="00D838D1"/>
    <w:rsid w:val="00DE01B7"/>
    <w:rsid w:val="00E41508"/>
    <w:rsid w:val="00E63961"/>
    <w:rsid w:val="00ED0685"/>
    <w:rsid w:val="00EE35E0"/>
    <w:rsid w:val="00EE510C"/>
    <w:rsid w:val="00F82DB3"/>
    <w:rsid w:val="00FE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2750A6AF128146FBB1EBEF9408278CDA">
    <w:name w:val="2750A6AF128146FBB1EBEF9408278CDA"/>
    <w:rsid w:val="00702038"/>
    <w:rPr>
      <w:lang w:eastAsia="zh-CN"/>
    </w:rPr>
  </w:style>
  <w:style w:type="paragraph" w:customStyle="1" w:styleId="9162036287204E508CD91200B749FF30">
    <w:name w:val="9162036287204E508CD91200B749FF30"/>
    <w:rsid w:val="00702038"/>
    <w:rPr>
      <w:lang w:eastAsia="zh-CN"/>
    </w:rPr>
  </w:style>
  <w:style w:type="paragraph" w:customStyle="1" w:styleId="18A88443DB794D5FA00AFCFF10C527A7">
    <w:name w:val="18A88443DB794D5FA00AFCFF10C527A7"/>
    <w:rsid w:val="00702038"/>
    <w:rPr>
      <w:lang w:eastAsia="zh-CN"/>
    </w:rPr>
  </w:style>
  <w:style w:type="paragraph" w:customStyle="1" w:styleId="3F944EA046254F7DA32B40B1E39E2025">
    <w:name w:val="3F944EA046254F7DA32B40B1E39E2025"/>
    <w:rsid w:val="00702038"/>
    <w:rPr>
      <w:lang w:eastAsia="zh-CN"/>
    </w:rPr>
  </w:style>
  <w:style w:type="paragraph" w:customStyle="1" w:styleId="A157B04DA948494EB568C2733D717CA4">
    <w:name w:val="A157B04DA948494EB568C2733D717CA4"/>
    <w:rsid w:val="00702038"/>
    <w:rPr>
      <w:lang w:eastAsia="zh-CN"/>
    </w:rPr>
  </w:style>
  <w:style w:type="paragraph" w:customStyle="1" w:styleId="DD0852BF09A2400390FA179FB0F644FB">
    <w:name w:val="DD0852BF09A2400390FA179FB0F644FB"/>
    <w:rsid w:val="00702038"/>
    <w:rPr>
      <w:lang w:eastAsia="zh-CN"/>
    </w:rPr>
  </w:style>
  <w:style w:type="paragraph" w:customStyle="1" w:styleId="59A8F23FC3574556A31188B670B5987E">
    <w:name w:val="59A8F23FC3574556A31188B670B5987E"/>
    <w:rsid w:val="009C01C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Ganesh Kad
Salesforce Developer
Bit Hub Technology</Abstract>
  <CompanyAddress>Pune</CompanyAddress>
  <CompanyPhone>9307254128</CompanyPhone>
  <CompanyFax/>
  <CompanyEmail>ganeshkad772@gmail.com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214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kad</dc:creator>
  <cp:keywords/>
  <dc:description/>
  <cp:lastModifiedBy>Ganesh Kad</cp:lastModifiedBy>
  <cp:revision>41</cp:revision>
  <cp:lastPrinted>2022-09-20T11:16:00Z</cp:lastPrinted>
  <dcterms:created xsi:type="dcterms:W3CDTF">2024-03-10T09:56:00Z</dcterms:created>
  <dcterms:modified xsi:type="dcterms:W3CDTF">2025-01-26T05:55:00Z</dcterms:modified>
  <cp:category/>
</cp:coreProperties>
</file>